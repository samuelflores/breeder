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354" w:type="dxa"/>
        <w:tblInd w:w="116" w:type="dxa"/>
        <w:tblLayout w:type="fixed"/>
        <w:tblCellMar>
          <w:left w:w="0" w:type="dxa"/>
          <w:right w:w="0" w:type="dxa"/>
        </w:tblCellMar>
        <w:tblLook w:val="0000"/>
      </w:tblPr>
      <w:tblGrid>
        <w:gridCol w:w="2924"/>
        <w:gridCol w:w="6430"/>
      </w:tblGrid>
      <w:tr w:rsidR="00E66E9E">
        <w:trPr>
          <w:trHeight w:val="458"/>
        </w:trPr>
        <w:tc>
          <w:tcPr>
            <w:tcW w:w="9354" w:type="dxa"/>
            <w:gridSpan w:val="2"/>
            <w:shd w:val="clear" w:color="auto" w:fill="8DB3E2"/>
          </w:tcPr>
          <w:p w:rsidR="00E66E9E" w:rsidRPr="00E024CC" w:rsidRDefault="00E66E9E" w:rsidP="00AE66FC">
            <w:pPr>
              <w:pStyle w:val="Cover-AppName"/>
              <w:ind w:left="0"/>
              <w:rPr>
                <w:sz w:val="52"/>
              </w:rPr>
            </w:pPr>
            <w:r>
              <w:t xml:space="preserve">   breeder </w: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 o:spid="_x0000_s1026" type="#_x0000_t75" alt="628px-Uppsala_Universitet_Logo_svg" style="position:absolute;left:0;text-align:left;margin-left:0;margin-top:-92.95pt;width:104.2pt;height:99.75pt;z-index:251658240;visibility:visible;mso-position-horizontal-relative:margin;mso-position-vertical-relative:margin" wrapcoords="9790 812 8391 1137 5905 2761 5905 3411 5283 4872 4973 5847 5283 8608 7148 11206 10567 13805 4351 14454 3729 14617 3885 16403 1554 17865 622 18677 932 20626 1088 20626 20357 20626 20201 19002 21134 18839 20512 18189 17560 16403 17871 14941 16317 14454 10878 13805 14141 11206 16006 8770 16317 6009 15695 2923 12742 974 11655 812 9790 812">
                  <v:imagedata r:id="rId7" o:title=""/>
                  <w10:wrap type="tight" anchorx="margin" anchory="margin"/>
                </v:shape>
              </w:pict>
            </w:r>
            <w:r>
              <w:rPr>
                <w:sz w:val="72"/>
              </w:rPr>
              <w:t>1.1</w:t>
            </w:r>
          </w:p>
        </w:tc>
      </w:tr>
      <w:tr w:rsidR="00E66E9E">
        <w:trPr>
          <w:trHeight w:val="7452"/>
        </w:trPr>
        <w:tc>
          <w:tcPr>
            <w:tcW w:w="2924" w:type="dxa"/>
          </w:tcPr>
          <w:p w:rsidR="00E66E9E" w:rsidRDefault="00E66E9E">
            <w:pPr>
              <w:rPr>
                <w:rFonts w:ascii="Times New Roman" w:hAnsi="Times New Roman"/>
              </w:rPr>
            </w:pPr>
          </w:p>
        </w:tc>
        <w:tc>
          <w:tcPr>
            <w:tcW w:w="6430" w:type="dxa"/>
          </w:tcPr>
          <w:p w:rsidR="00E66E9E" w:rsidRDefault="00E66E9E">
            <w:pPr>
              <w:rPr>
                <w:rFonts w:ascii="Times New Roman" w:hAnsi="Times New Roman"/>
              </w:rPr>
            </w:pPr>
          </w:p>
          <w:p w:rsidR="00E66E9E" w:rsidRPr="00613E5F" w:rsidRDefault="00E66E9E">
            <w:pPr>
              <w:rPr>
                <w:rFonts w:ascii="Times New Roman" w:hAnsi="Times New Roman"/>
                <w:noProof/>
              </w:rPr>
            </w:pPr>
            <w:r w:rsidRPr="00CC2BFA">
              <w:rPr>
                <w:rFonts w:ascii="Times New Roman" w:hAnsi="Times New Roman"/>
                <w:noProof/>
              </w:rPr>
              <w:pict>
                <v:shape id="Picture 31" o:spid="_x0000_i1025" type="#_x0000_t75" style="width:315pt;height:225pt;visibility:visible">
                  <v:imagedata r:id="rId8" o:title=""/>
                </v:shape>
              </w:pict>
            </w:r>
          </w:p>
          <w:p w:rsidR="00E66E9E" w:rsidRPr="00C86E0E" w:rsidRDefault="00E66E9E">
            <w:pPr>
              <w:rPr>
                <w:rFonts w:ascii="Times New Roman" w:hAnsi="Times New Roman"/>
              </w:rPr>
            </w:pPr>
          </w:p>
        </w:tc>
      </w:tr>
      <w:tr w:rsidR="00E66E9E">
        <w:trPr>
          <w:trHeight w:val="810"/>
        </w:trPr>
        <w:tc>
          <w:tcPr>
            <w:tcW w:w="2924" w:type="dxa"/>
          </w:tcPr>
          <w:p w:rsidR="00E66E9E" w:rsidRDefault="00E66E9E">
            <w:pPr>
              <w:pStyle w:val="Cover-DocName"/>
              <w:rPr>
                <w:rFonts w:ascii="Times New Roman" w:hAnsi="Times New Roman"/>
              </w:rPr>
            </w:pPr>
          </w:p>
        </w:tc>
        <w:tc>
          <w:tcPr>
            <w:tcW w:w="6430" w:type="dxa"/>
          </w:tcPr>
          <w:p w:rsidR="00E66E9E" w:rsidRDefault="00E66E9E" w:rsidP="006A40C8">
            <w:pPr>
              <w:pStyle w:val="Cover-DocName"/>
            </w:pPr>
            <w:r>
              <w:t xml:space="preserve">User and developer tutorial </w:t>
            </w:r>
          </w:p>
        </w:tc>
      </w:tr>
      <w:tr w:rsidR="00E66E9E">
        <w:trPr>
          <w:trHeight w:val="1026"/>
        </w:trPr>
        <w:tc>
          <w:tcPr>
            <w:tcW w:w="2924" w:type="dxa"/>
            <w:tcBorders>
              <w:bottom w:val="single" w:sz="2" w:space="0" w:color="800080"/>
            </w:tcBorders>
          </w:tcPr>
          <w:p w:rsidR="00E66E9E" w:rsidRDefault="00E66E9E">
            <w:pPr>
              <w:rPr>
                <w:rFonts w:ascii="Times New Roman" w:hAnsi="Times New Roman"/>
              </w:rPr>
            </w:pPr>
          </w:p>
        </w:tc>
        <w:tc>
          <w:tcPr>
            <w:tcW w:w="6430" w:type="dxa"/>
            <w:tcBorders>
              <w:bottom w:val="single" w:sz="2" w:space="0" w:color="800080"/>
            </w:tcBorders>
          </w:tcPr>
          <w:p w:rsidR="00E66E9E" w:rsidRDefault="00E66E9E">
            <w:pPr>
              <w:pStyle w:val="Cover-DocVersion"/>
              <w:rPr>
                <w:rFonts w:ascii="Times New Roman" w:hAnsi="Times New Roman"/>
              </w:rPr>
            </w:pPr>
            <w:fldSimple w:instr=" DATE \@ &quot;MMMM d, yyyy&quot; ">
              <w:r>
                <w:rPr>
                  <w:noProof/>
                </w:rPr>
                <w:t>July 11, 2013</w:t>
              </w:r>
            </w:fldSimple>
          </w:p>
        </w:tc>
      </w:tr>
      <w:tr w:rsidR="00E66E9E">
        <w:trPr>
          <w:trHeight w:val="243"/>
        </w:trPr>
        <w:tc>
          <w:tcPr>
            <w:tcW w:w="2924" w:type="dxa"/>
            <w:tcBorders>
              <w:top w:val="single" w:sz="2" w:space="0" w:color="800080"/>
            </w:tcBorders>
          </w:tcPr>
          <w:p w:rsidR="00E66E9E" w:rsidRDefault="00E66E9E">
            <w:pPr>
              <w:rPr>
                <w:rFonts w:ascii="Times New Roman" w:hAnsi="Times New Roman"/>
              </w:rPr>
            </w:pPr>
          </w:p>
        </w:tc>
        <w:tc>
          <w:tcPr>
            <w:tcW w:w="6430" w:type="dxa"/>
            <w:tcBorders>
              <w:top w:val="single" w:sz="2" w:space="0" w:color="800080"/>
            </w:tcBorders>
          </w:tcPr>
          <w:p w:rsidR="00E66E9E" w:rsidRDefault="00E66E9E" w:rsidP="006A40C8">
            <w:pPr>
              <w:pStyle w:val="Cover-SmallPrint"/>
            </w:pPr>
          </w:p>
        </w:tc>
      </w:tr>
    </w:tbl>
    <w:p w:rsidR="00E66E9E" w:rsidRDefault="00E66E9E" w:rsidP="006A40C8">
      <w:pPr>
        <w:sectPr w:rsidR="00E66E9E">
          <w:headerReference w:type="even" r:id="rId9"/>
          <w:headerReference w:type="default" r:id="rId10"/>
          <w:footerReference w:type="even" r:id="rId11"/>
          <w:footerReference w:type="default" r:id="rId12"/>
          <w:type w:val="oddPage"/>
          <w:pgSz w:w="12240" w:h="15840" w:code="1"/>
          <w:pgMar w:top="1800" w:right="1440" w:bottom="1440" w:left="1800" w:header="720" w:footer="720" w:gutter="0"/>
          <w:cols w:space="720"/>
          <w:titlePg/>
        </w:sectPr>
      </w:pPr>
    </w:p>
    <w:p w:rsidR="00E66E9E" w:rsidRDefault="00E66E9E" w:rsidP="006A40C8"/>
    <w:p w:rsidR="00E66E9E" w:rsidRDefault="00E66E9E" w:rsidP="006A40C8"/>
    <w:p w:rsidR="00E66E9E" w:rsidRDefault="00E66E9E" w:rsidP="006A40C8"/>
    <w:p w:rsidR="00E66E9E" w:rsidRDefault="00E66E9E" w:rsidP="006A40C8"/>
    <w:p w:rsidR="00E66E9E" w:rsidRDefault="00E66E9E" w:rsidP="006A40C8"/>
    <w:p w:rsidR="00E66E9E" w:rsidRDefault="00E66E9E" w:rsidP="006A40C8"/>
    <w:p w:rsidR="00E66E9E" w:rsidRDefault="00E66E9E" w:rsidP="006A40C8"/>
    <w:p w:rsidR="00E66E9E" w:rsidRDefault="00E66E9E" w:rsidP="006A40C8"/>
    <w:p w:rsidR="00E66E9E" w:rsidRDefault="00E66E9E" w:rsidP="006A40C8"/>
    <w:p w:rsidR="00E66E9E" w:rsidRDefault="00E66E9E" w:rsidP="006A40C8"/>
    <w:p w:rsidR="00E66E9E" w:rsidRDefault="00E66E9E" w:rsidP="006A40C8"/>
    <w:p w:rsidR="00E66E9E" w:rsidRDefault="00E66E9E" w:rsidP="006A40C8"/>
    <w:p w:rsidR="00E66E9E" w:rsidRDefault="00E66E9E" w:rsidP="006A40C8"/>
    <w:p w:rsidR="00E66E9E" w:rsidRDefault="00E66E9E" w:rsidP="006A40C8"/>
    <w:p w:rsidR="00E66E9E" w:rsidRDefault="00E66E9E" w:rsidP="006A40C8"/>
    <w:p w:rsidR="00E66E9E" w:rsidRDefault="00E66E9E" w:rsidP="006A40C8"/>
    <w:p w:rsidR="00E66E9E" w:rsidRDefault="00E66E9E" w:rsidP="006A40C8"/>
    <w:p w:rsidR="00E66E9E" w:rsidRDefault="00E66E9E" w:rsidP="006A40C8"/>
    <w:p w:rsidR="00E66E9E" w:rsidRDefault="00E66E9E" w:rsidP="006A40C8"/>
    <w:p w:rsidR="00E66E9E" w:rsidRDefault="00E66E9E" w:rsidP="006A40C8"/>
    <w:p w:rsidR="00E66E9E" w:rsidRDefault="00E66E9E" w:rsidP="006A40C8"/>
    <w:p w:rsidR="00E66E9E" w:rsidRDefault="00E66E9E" w:rsidP="006A40C8">
      <w:pPr>
        <w:spacing w:line="240" w:lineRule="auto"/>
        <w:jc w:val="center"/>
        <w:rPr>
          <w:b/>
          <w:color w:val="000080"/>
        </w:rPr>
      </w:pPr>
      <w:r>
        <w:rPr>
          <w:b/>
          <w:color w:val="000080"/>
        </w:rPr>
        <w:t>Copyright and Permission Notice</w:t>
      </w:r>
    </w:p>
    <w:p w:rsidR="00E66E9E" w:rsidRDefault="00E66E9E" w:rsidP="006A40C8">
      <w:pPr>
        <w:spacing w:line="240" w:lineRule="auto"/>
        <w:rPr>
          <w:sz w:val="18"/>
        </w:rPr>
      </w:pPr>
    </w:p>
    <w:p w:rsidR="00E66E9E" w:rsidRDefault="00E66E9E" w:rsidP="006A40C8">
      <w:pPr>
        <w:spacing w:line="240" w:lineRule="auto"/>
        <w:rPr>
          <w:sz w:val="18"/>
        </w:rPr>
      </w:pPr>
      <w:r>
        <w:rPr>
          <w:sz w:val="18"/>
        </w:rPr>
        <w:t xml:space="preserve">Copyright (c) 2009 Samuel Flores, </w:t>
      </w:r>
      <w:smartTag w:uri="urn:schemas-microsoft-com:office:smarttags" w:element="place">
        <w:smartTag w:uri="urn:schemas-microsoft-com:office:smarttags" w:element="PlaceName">
          <w:r>
            <w:rPr>
              <w:sz w:val="18"/>
            </w:rPr>
            <w:t>Uppsala</w:t>
          </w:r>
        </w:smartTag>
        <w:r>
          <w:rPr>
            <w:sz w:val="18"/>
          </w:rPr>
          <w:t xml:space="preserve"> </w:t>
        </w:r>
        <w:smartTag w:uri="urn:schemas-microsoft-com:office:smarttags" w:element="PlaceType">
          <w:r>
            <w:rPr>
              <w:sz w:val="18"/>
            </w:rPr>
            <w:t>University</w:t>
          </w:r>
        </w:smartTag>
      </w:smartTag>
      <w:r>
        <w:rPr>
          <w:sz w:val="18"/>
        </w:rPr>
        <w:t xml:space="preserve"> </w:t>
      </w:r>
    </w:p>
    <w:p w:rsidR="00E66E9E" w:rsidRDefault="00E66E9E" w:rsidP="006A40C8">
      <w:pPr>
        <w:spacing w:line="240" w:lineRule="auto"/>
        <w:rPr>
          <w:sz w:val="18"/>
        </w:rPr>
      </w:pPr>
    </w:p>
    <w:p w:rsidR="00E66E9E" w:rsidRPr="00A17851" w:rsidRDefault="00E66E9E" w:rsidP="006A40C8">
      <w:pPr>
        <w:spacing w:line="240" w:lineRule="auto"/>
        <w:rPr>
          <w:i/>
          <w:sz w:val="18"/>
        </w:rPr>
      </w:pPr>
      <w:r>
        <w:rPr>
          <w:sz w:val="18"/>
        </w:rPr>
        <w:t xml:space="preserve">For full copyright and permission notice, see the </w:t>
      </w:r>
      <w:r>
        <w:rPr>
          <w:i/>
          <w:sz w:val="18"/>
        </w:rPr>
        <w:t>Reference guide.</w:t>
      </w:r>
    </w:p>
    <w:p w:rsidR="00E66E9E" w:rsidRDefault="00E66E9E" w:rsidP="006A40C8">
      <w:pPr>
        <w:rPr>
          <w:b/>
          <w:sz w:val="48"/>
        </w:rPr>
        <w:sectPr w:rsidR="00E66E9E">
          <w:type w:val="oddPage"/>
          <w:pgSz w:w="12240" w:h="15840" w:code="1"/>
          <w:pgMar w:top="1800" w:right="1440" w:bottom="1440" w:left="1800" w:header="720" w:footer="720" w:gutter="0"/>
          <w:pgNumType w:fmt="lowerRoman" w:start="1"/>
          <w:cols w:space="720"/>
          <w:titlePg/>
        </w:sectPr>
      </w:pPr>
    </w:p>
    <w:p w:rsidR="00E66E9E" w:rsidRDefault="00E66E9E" w:rsidP="006A40C8">
      <w:pPr>
        <w:rPr>
          <w:b/>
          <w:sz w:val="56"/>
        </w:rPr>
      </w:pPr>
      <w:r>
        <w:rPr>
          <w:b/>
          <w:sz w:val="56"/>
        </w:rPr>
        <w:t xml:space="preserve">Acknowledgments </w:t>
      </w:r>
    </w:p>
    <w:p w:rsidR="00E66E9E" w:rsidRDefault="00E66E9E" w:rsidP="006A40C8">
      <w:pPr>
        <w:rPr>
          <w:b/>
          <w:sz w:val="48"/>
        </w:rPr>
      </w:pPr>
    </w:p>
    <w:p w:rsidR="00E66E9E" w:rsidRDefault="00E66E9E" w:rsidP="006A40C8">
      <w:r>
        <w:t xml:space="preserve">Ongoing development of breeder is funded by </w:t>
      </w:r>
      <w:smartTag w:uri="urn:schemas-microsoft-com:office:smarttags" w:element="place">
        <w:smartTag w:uri="urn:schemas-microsoft-com:office:smarttags" w:element="City">
          <w:r>
            <w:t>Uppsala University</w:t>
          </w:r>
        </w:smartTag>
        <w:r>
          <w:t xml:space="preserve">, </w:t>
        </w:r>
        <w:smartTag w:uri="urn:schemas-microsoft-com:office:smarttags" w:element="country-region">
          <w:r>
            <w:t>Sweden</w:t>
          </w:r>
        </w:smartTag>
      </w:smartTag>
      <w:r>
        <w:t>.</w:t>
      </w:r>
    </w:p>
    <w:p w:rsidR="00E66E9E" w:rsidRDefault="00E66E9E" w:rsidP="006A40C8">
      <w:pPr>
        <w:rPr>
          <w:b/>
          <w:sz w:val="48"/>
        </w:rPr>
        <w:sectPr w:rsidR="00E66E9E">
          <w:headerReference w:type="default" r:id="rId13"/>
          <w:headerReference w:type="first" r:id="rId14"/>
          <w:type w:val="oddPage"/>
          <w:pgSz w:w="12240" w:h="15840" w:code="1"/>
          <w:pgMar w:top="1800" w:right="1440" w:bottom="1440" w:left="1800" w:header="720" w:footer="720" w:gutter="0"/>
          <w:pgNumType w:fmt="lowerRoman"/>
          <w:cols w:space="720"/>
        </w:sectPr>
      </w:pPr>
    </w:p>
    <w:p w:rsidR="00E66E9E" w:rsidRDefault="00E66E9E" w:rsidP="006A40C8">
      <w:pPr>
        <w:rPr>
          <w:b/>
          <w:sz w:val="56"/>
        </w:rPr>
      </w:pPr>
      <w:r>
        <w:rPr>
          <w:b/>
          <w:sz w:val="56"/>
        </w:rPr>
        <w:t>Table of Contents</w:t>
      </w:r>
    </w:p>
    <w:p w:rsidR="00E66E9E" w:rsidRDefault="00E66E9E" w:rsidP="006A40C8"/>
    <w:p w:rsidR="00E66E9E" w:rsidRDefault="00E66E9E">
      <w:pPr>
        <w:pStyle w:val="TOC1"/>
        <w:tabs>
          <w:tab w:val="left" w:pos="348"/>
        </w:tabs>
        <w:rPr>
          <w:rFonts w:ascii="Cambria" w:hAnsi="Cambria"/>
          <w:b w:val="0"/>
          <w:bCs w:val="0"/>
          <w:caps w:val="0"/>
          <w:noProof/>
          <w:color w:val="auto"/>
          <w:sz w:val="24"/>
          <w:szCs w:val="24"/>
        </w:rPr>
      </w:pPr>
      <w:r>
        <w:rPr>
          <w:color w:val="0000FF"/>
        </w:rPr>
        <w:fldChar w:fldCharType="begin"/>
      </w:r>
      <w:r>
        <w:rPr>
          <w:color w:val="0000FF"/>
        </w:rPr>
        <w:instrText xml:space="preserve"> TOC \o "1-3" \h \z \u </w:instrText>
      </w:r>
      <w:r>
        <w:rPr>
          <w:color w:val="0000FF"/>
        </w:rPr>
        <w:fldChar w:fldCharType="separate"/>
      </w:r>
      <w:r>
        <w:rPr>
          <w:noProof/>
        </w:rPr>
        <w:t>1</w:t>
      </w:r>
      <w:r>
        <w:rPr>
          <w:rFonts w:ascii="Cambria" w:hAnsi="Cambria"/>
          <w:b w:val="0"/>
          <w:bCs w:val="0"/>
          <w:caps w:val="0"/>
          <w:noProof/>
          <w:color w:val="auto"/>
          <w:sz w:val="24"/>
          <w:szCs w:val="24"/>
        </w:rPr>
        <w:tab/>
      </w:r>
      <w:r>
        <w:rPr>
          <w:noProof/>
        </w:rPr>
        <w:t>Overview</w:t>
      </w:r>
      <w:r>
        <w:rPr>
          <w:noProof/>
        </w:rPr>
        <w:tab/>
      </w:r>
      <w:r>
        <w:rPr>
          <w:noProof/>
        </w:rPr>
        <w:fldChar w:fldCharType="begin"/>
      </w:r>
      <w:r>
        <w:rPr>
          <w:noProof/>
        </w:rPr>
        <w:instrText xml:space="preserve"> PAGEREF _Toc232667480 \h </w:instrText>
      </w:r>
      <w:r>
        <w:rPr>
          <w:noProof/>
        </w:rPr>
      </w:r>
      <w:r>
        <w:rPr>
          <w:noProof/>
        </w:rPr>
        <w:fldChar w:fldCharType="separate"/>
      </w:r>
      <w:r>
        <w:rPr>
          <w:noProof/>
        </w:rPr>
        <w:t>7</w:t>
      </w:r>
      <w:r>
        <w:rPr>
          <w:noProof/>
        </w:rPr>
        <w:fldChar w:fldCharType="end"/>
      </w:r>
    </w:p>
    <w:p w:rsidR="00E66E9E" w:rsidRDefault="00E66E9E">
      <w:pPr>
        <w:pStyle w:val="TOC1"/>
        <w:tabs>
          <w:tab w:val="left" w:pos="378"/>
        </w:tabs>
        <w:rPr>
          <w:rFonts w:ascii="Cambria" w:hAnsi="Cambria"/>
          <w:b w:val="0"/>
          <w:bCs w:val="0"/>
          <w:caps w:val="0"/>
          <w:noProof/>
          <w:color w:val="auto"/>
          <w:sz w:val="24"/>
          <w:szCs w:val="24"/>
        </w:rPr>
      </w:pPr>
      <w:r>
        <w:rPr>
          <w:noProof/>
        </w:rPr>
        <w:t>2</w:t>
      </w:r>
      <w:r>
        <w:rPr>
          <w:rFonts w:ascii="Cambria" w:hAnsi="Cambria"/>
          <w:b w:val="0"/>
          <w:bCs w:val="0"/>
          <w:caps w:val="0"/>
          <w:noProof/>
          <w:color w:val="auto"/>
          <w:sz w:val="24"/>
          <w:szCs w:val="24"/>
        </w:rPr>
        <w:tab/>
      </w:r>
      <w:r>
        <w:rPr>
          <w:noProof/>
        </w:rPr>
        <w:t>Working with subversion (svn)</w:t>
      </w:r>
      <w:r>
        <w:rPr>
          <w:noProof/>
        </w:rPr>
        <w:tab/>
      </w:r>
      <w:r>
        <w:rPr>
          <w:noProof/>
        </w:rPr>
        <w:fldChar w:fldCharType="begin"/>
      </w:r>
      <w:r>
        <w:rPr>
          <w:noProof/>
        </w:rPr>
        <w:instrText xml:space="preserve"> PAGEREF _Toc232667481 \h </w:instrText>
      </w:r>
      <w:r>
        <w:rPr>
          <w:noProof/>
        </w:rPr>
      </w:r>
      <w:r>
        <w:rPr>
          <w:noProof/>
        </w:rPr>
        <w:fldChar w:fldCharType="separate"/>
      </w:r>
      <w:r>
        <w:rPr>
          <w:noProof/>
        </w:rPr>
        <w:t>13</w:t>
      </w:r>
      <w:r>
        <w:rPr>
          <w:noProof/>
        </w:rPr>
        <w:fldChar w:fldCharType="end"/>
      </w:r>
    </w:p>
    <w:p w:rsidR="00E66E9E" w:rsidRDefault="00E66E9E">
      <w:pPr>
        <w:pStyle w:val="TOC1"/>
        <w:tabs>
          <w:tab w:val="left" w:pos="377"/>
        </w:tabs>
        <w:rPr>
          <w:rFonts w:ascii="Cambria" w:hAnsi="Cambria"/>
          <w:b w:val="0"/>
          <w:bCs w:val="0"/>
          <w:caps w:val="0"/>
          <w:noProof/>
          <w:color w:val="auto"/>
          <w:sz w:val="24"/>
          <w:szCs w:val="24"/>
        </w:rPr>
      </w:pPr>
      <w:r>
        <w:rPr>
          <w:noProof/>
        </w:rPr>
        <w:t>3</w:t>
      </w:r>
      <w:r>
        <w:rPr>
          <w:rFonts w:ascii="Cambria" w:hAnsi="Cambria"/>
          <w:b w:val="0"/>
          <w:bCs w:val="0"/>
          <w:caps w:val="0"/>
          <w:noProof/>
          <w:color w:val="auto"/>
          <w:sz w:val="24"/>
          <w:szCs w:val="24"/>
        </w:rPr>
        <w:tab/>
      </w:r>
      <w:r>
        <w:rPr>
          <w:noProof/>
        </w:rPr>
        <w:t>Compiling</w:t>
      </w:r>
      <w:r>
        <w:rPr>
          <w:noProof/>
        </w:rPr>
        <w:tab/>
      </w:r>
      <w:r>
        <w:rPr>
          <w:noProof/>
        </w:rPr>
        <w:fldChar w:fldCharType="begin"/>
      </w:r>
      <w:r>
        <w:rPr>
          <w:noProof/>
        </w:rPr>
        <w:instrText xml:space="preserve"> PAGEREF _Toc232667482 \h </w:instrText>
      </w:r>
      <w:r>
        <w:rPr>
          <w:noProof/>
        </w:rPr>
      </w:r>
      <w:r>
        <w:rPr>
          <w:noProof/>
        </w:rPr>
        <w:fldChar w:fldCharType="separate"/>
      </w:r>
      <w:r>
        <w:rPr>
          <w:noProof/>
        </w:rPr>
        <w:t>14</w:t>
      </w:r>
      <w:r>
        <w:rPr>
          <w:noProof/>
        </w:rPr>
        <w:fldChar w:fldCharType="end"/>
      </w:r>
    </w:p>
    <w:p w:rsidR="00E66E9E" w:rsidRDefault="00E66E9E">
      <w:pPr>
        <w:pStyle w:val="TOC1"/>
        <w:tabs>
          <w:tab w:val="left" w:pos="383"/>
        </w:tabs>
        <w:rPr>
          <w:rFonts w:ascii="Cambria" w:hAnsi="Cambria"/>
          <w:b w:val="0"/>
          <w:bCs w:val="0"/>
          <w:caps w:val="0"/>
          <w:noProof/>
          <w:color w:val="auto"/>
          <w:sz w:val="24"/>
          <w:szCs w:val="24"/>
        </w:rPr>
      </w:pPr>
      <w:r>
        <w:rPr>
          <w:noProof/>
        </w:rPr>
        <w:t>4</w:t>
      </w:r>
      <w:r>
        <w:rPr>
          <w:rFonts w:ascii="Cambria" w:hAnsi="Cambria"/>
          <w:b w:val="0"/>
          <w:bCs w:val="0"/>
          <w:caps w:val="0"/>
          <w:noProof/>
          <w:color w:val="auto"/>
          <w:sz w:val="24"/>
          <w:szCs w:val="24"/>
        </w:rPr>
        <w:tab/>
      </w:r>
      <w:r>
        <w:rPr>
          <w:noProof/>
        </w:rPr>
        <w:t>Running</w:t>
      </w:r>
      <w:r>
        <w:rPr>
          <w:noProof/>
        </w:rPr>
        <w:tab/>
      </w:r>
      <w:r>
        <w:rPr>
          <w:noProof/>
        </w:rPr>
        <w:fldChar w:fldCharType="begin"/>
      </w:r>
      <w:r>
        <w:rPr>
          <w:noProof/>
        </w:rPr>
        <w:instrText xml:space="preserve"> PAGEREF _Toc232667483 \h </w:instrText>
      </w:r>
      <w:r>
        <w:rPr>
          <w:noProof/>
        </w:rPr>
      </w:r>
      <w:r>
        <w:rPr>
          <w:noProof/>
        </w:rPr>
        <w:fldChar w:fldCharType="separate"/>
      </w:r>
      <w:r>
        <w:rPr>
          <w:noProof/>
        </w:rPr>
        <w:t>15</w:t>
      </w:r>
      <w:r>
        <w:rPr>
          <w:noProof/>
        </w:rPr>
        <w:fldChar w:fldCharType="end"/>
      </w:r>
    </w:p>
    <w:p w:rsidR="00E66E9E" w:rsidRDefault="00E66E9E">
      <w:pPr>
        <w:pStyle w:val="TOC2"/>
        <w:tabs>
          <w:tab w:val="left" w:pos="943"/>
        </w:tabs>
        <w:rPr>
          <w:rFonts w:ascii="Cambria" w:hAnsi="Cambria"/>
          <w:noProof/>
          <w:sz w:val="24"/>
        </w:rPr>
      </w:pPr>
      <w:r>
        <w:rPr>
          <w:noProof/>
        </w:rPr>
        <w:t>4.1</w:t>
      </w:r>
      <w:r>
        <w:rPr>
          <w:rFonts w:ascii="Cambria" w:hAnsi="Cambria"/>
          <w:noProof/>
          <w:sz w:val="24"/>
        </w:rPr>
        <w:tab/>
      </w:r>
      <w:r>
        <w:rPr>
          <w:noProof/>
        </w:rPr>
        <w:t>Starting a new job</w:t>
      </w:r>
      <w:r>
        <w:rPr>
          <w:noProof/>
        </w:rPr>
        <w:tab/>
      </w:r>
      <w:r>
        <w:rPr>
          <w:noProof/>
        </w:rPr>
        <w:fldChar w:fldCharType="begin"/>
      </w:r>
      <w:r>
        <w:rPr>
          <w:noProof/>
        </w:rPr>
        <w:instrText xml:space="preserve"> PAGEREF _Toc232667484 \h </w:instrText>
      </w:r>
      <w:r>
        <w:rPr>
          <w:noProof/>
        </w:rPr>
      </w:r>
      <w:r>
        <w:rPr>
          <w:noProof/>
        </w:rPr>
        <w:fldChar w:fldCharType="separate"/>
      </w:r>
      <w:r>
        <w:rPr>
          <w:noProof/>
        </w:rPr>
        <w:t>18</w:t>
      </w:r>
      <w:r>
        <w:rPr>
          <w:noProof/>
        </w:rPr>
        <w:fldChar w:fldCharType="end"/>
      </w:r>
    </w:p>
    <w:p w:rsidR="00E66E9E" w:rsidRDefault="00E66E9E">
      <w:pPr>
        <w:pStyle w:val="TOC2"/>
        <w:tabs>
          <w:tab w:val="left" w:pos="969"/>
        </w:tabs>
        <w:rPr>
          <w:rFonts w:ascii="Cambria" w:hAnsi="Cambria"/>
          <w:noProof/>
          <w:sz w:val="24"/>
        </w:rPr>
      </w:pPr>
      <w:r>
        <w:rPr>
          <w:noProof/>
        </w:rPr>
        <w:t>4.2</w:t>
      </w:r>
      <w:r>
        <w:rPr>
          <w:rFonts w:ascii="Cambria" w:hAnsi="Cambria"/>
          <w:noProof/>
          <w:sz w:val="24"/>
        </w:rPr>
        <w:tab/>
      </w:r>
      <w:r>
        <w:rPr>
          <w:noProof/>
        </w:rPr>
        <w:t>Useful MySQL commands:</w:t>
      </w:r>
      <w:r>
        <w:rPr>
          <w:noProof/>
        </w:rPr>
        <w:tab/>
      </w:r>
      <w:r>
        <w:rPr>
          <w:noProof/>
        </w:rPr>
        <w:fldChar w:fldCharType="begin"/>
      </w:r>
      <w:r>
        <w:rPr>
          <w:noProof/>
        </w:rPr>
        <w:instrText xml:space="preserve"> PAGEREF _Toc232667485 \h </w:instrText>
      </w:r>
      <w:r>
        <w:rPr>
          <w:noProof/>
        </w:rPr>
      </w:r>
      <w:r>
        <w:rPr>
          <w:noProof/>
        </w:rPr>
        <w:fldChar w:fldCharType="separate"/>
      </w:r>
      <w:r>
        <w:rPr>
          <w:noProof/>
        </w:rPr>
        <w:t>18</w:t>
      </w:r>
      <w:r>
        <w:rPr>
          <w:noProof/>
        </w:rPr>
        <w:fldChar w:fldCharType="end"/>
      </w:r>
    </w:p>
    <w:p w:rsidR="00E66E9E" w:rsidRDefault="00E66E9E" w:rsidP="006A40C8">
      <w:pPr>
        <w:rPr>
          <w:b/>
          <w:sz w:val="48"/>
        </w:rPr>
        <w:sectPr w:rsidR="00E66E9E">
          <w:type w:val="oddPage"/>
          <w:pgSz w:w="12240" w:h="15840" w:code="1"/>
          <w:pgMar w:top="1800" w:right="1440" w:bottom="1440" w:left="1800" w:header="720" w:footer="720" w:gutter="0"/>
          <w:pgNumType w:fmt="lowerRoman"/>
          <w:cols w:space="720"/>
          <w:titlePg/>
        </w:sectPr>
      </w:pPr>
      <w:r>
        <w:rPr>
          <w:color w:val="0000FF"/>
        </w:rPr>
        <w:fldChar w:fldCharType="end"/>
      </w:r>
    </w:p>
    <w:p w:rsidR="00E66E9E" w:rsidRDefault="00E66E9E" w:rsidP="006A40C8">
      <w:pPr>
        <w:pStyle w:val="Heading1"/>
        <w:numPr>
          <w:ilvl w:val="0"/>
          <w:numId w:val="0"/>
        </w:numPr>
      </w:pPr>
      <w:bookmarkStart w:id="0" w:name="_Ref185670316"/>
      <w:bookmarkStart w:id="1" w:name="_Ref185671637"/>
      <w:bookmarkStart w:id="2" w:name="_Ref185671652"/>
      <w:bookmarkStart w:id="3" w:name="_Ref185671714"/>
    </w:p>
    <w:p w:rsidR="00E66E9E" w:rsidRDefault="00E66E9E" w:rsidP="006A40C8">
      <w:pPr>
        <w:pStyle w:val="Heading1"/>
      </w:pPr>
      <w:bookmarkStart w:id="4" w:name="_Toc232667480"/>
      <w:r>
        <w:t>Overview</w:t>
      </w:r>
      <w:bookmarkEnd w:id="0"/>
      <w:bookmarkEnd w:id="1"/>
      <w:bookmarkEnd w:id="2"/>
      <w:bookmarkEnd w:id="3"/>
      <w:bookmarkEnd w:id="4"/>
    </w:p>
    <w:p w:rsidR="00E66E9E" w:rsidRDefault="00E66E9E" w:rsidP="006A40C8"/>
    <w:p w:rsidR="00E66E9E" w:rsidRDefault="00E66E9E" w:rsidP="006A40C8">
      <w:pPr>
        <w:rPr>
          <w:szCs w:val="22"/>
        </w:rPr>
      </w:pPr>
      <w:r>
        <w:rPr>
          <w:szCs w:val="22"/>
        </w:rPr>
        <w:t>breeder is a genetic algorithm based protein-protein interface optimizer.</w:t>
      </w:r>
    </w:p>
    <w:p w:rsidR="00E66E9E" w:rsidRDefault="00E66E9E" w:rsidP="006A40C8">
      <w:pPr>
        <w:rPr>
          <w:szCs w:val="22"/>
        </w:rPr>
      </w:pPr>
    </w:p>
    <w:p w:rsidR="00E66E9E" w:rsidRDefault="00E66E9E" w:rsidP="0093430D">
      <w:pPr>
        <w:pStyle w:val="Heading1"/>
      </w:pPr>
      <w:r>
        <w:t>Installing Simbody (SimTK)</w:t>
      </w:r>
    </w:p>
    <w:p w:rsidR="00E66E9E" w:rsidRDefault="00E66E9E" w:rsidP="0093430D"/>
    <w:p w:rsidR="00E66E9E" w:rsidRDefault="00E66E9E" w:rsidP="0093430D">
      <w:r>
        <w:t>MMB requires SimTK. You can get precompiled binaries from SimTK.org. However if you’re in my lab you can just copy mine, since it doesn’t get updated with all that much frequency. First, make a directory called:</w:t>
      </w:r>
    </w:p>
    <w:p w:rsidR="00E66E9E" w:rsidRDefault="00E66E9E" w:rsidP="0093430D">
      <w:pPr>
        <w:widowControl w:val="0"/>
        <w:autoSpaceDE w:val="0"/>
        <w:autoSpaceDN w:val="0"/>
        <w:adjustRightInd w:val="0"/>
        <w:rPr>
          <w:rFonts w:ascii="Helvetica" w:hAnsi="Helvetica" w:cs="Helvetica"/>
        </w:rPr>
      </w:pPr>
    </w:p>
    <w:p w:rsidR="00E66E9E" w:rsidRDefault="00E66E9E" w:rsidP="0093430D">
      <w:pPr>
        <w:widowControl w:val="0"/>
        <w:autoSpaceDE w:val="0"/>
        <w:autoSpaceDN w:val="0"/>
        <w:adjustRightInd w:val="0"/>
        <w:rPr>
          <w:rFonts w:ascii="Helvetica" w:hAnsi="Helvetica" w:cs="Helvetica"/>
        </w:rPr>
      </w:pPr>
      <w:r>
        <w:rPr>
          <w:rFonts w:ascii="Helvetica" w:hAnsi="Helvetica" w:cs="Helvetica"/>
        </w:rPr>
        <w:t>~/SimTK</w:t>
      </w:r>
    </w:p>
    <w:p w:rsidR="00E66E9E" w:rsidRDefault="00E66E9E" w:rsidP="0093430D">
      <w:pPr>
        <w:widowControl w:val="0"/>
        <w:autoSpaceDE w:val="0"/>
        <w:autoSpaceDN w:val="0"/>
        <w:adjustRightInd w:val="0"/>
        <w:rPr>
          <w:rFonts w:ascii="Helvetica" w:hAnsi="Helvetica" w:cs="Helvetica"/>
        </w:rPr>
      </w:pPr>
    </w:p>
    <w:p w:rsidR="00E66E9E" w:rsidRDefault="00E66E9E" w:rsidP="0093430D">
      <w:r>
        <w:t>Then copy my SimTK to yours:</w:t>
      </w:r>
    </w:p>
    <w:p w:rsidR="00E66E9E" w:rsidRDefault="00E66E9E" w:rsidP="0093430D"/>
    <w:p w:rsidR="00E66E9E" w:rsidRDefault="00E66E9E" w:rsidP="0093430D">
      <w:pPr>
        <w:widowControl w:val="0"/>
        <w:autoSpaceDE w:val="0"/>
        <w:autoSpaceDN w:val="0"/>
        <w:adjustRightInd w:val="0"/>
        <w:rPr>
          <w:rFonts w:ascii="Helvetica" w:hAnsi="Helvetica" w:cs="Helvetica"/>
        </w:rPr>
      </w:pPr>
      <w:r>
        <w:rPr>
          <w:rFonts w:ascii="Helvetica" w:hAnsi="Helvetica" w:cs="Helvetica"/>
        </w:rPr>
        <w:t>cp –Rf ~samuelf/SimTK/* ~/SimTK</w:t>
      </w:r>
    </w:p>
    <w:p w:rsidR="00E66E9E" w:rsidRDefault="00E66E9E" w:rsidP="0093430D">
      <w:pPr>
        <w:widowControl w:val="0"/>
        <w:autoSpaceDE w:val="0"/>
        <w:autoSpaceDN w:val="0"/>
        <w:adjustRightInd w:val="0"/>
        <w:rPr>
          <w:rFonts w:ascii="Helvetica" w:hAnsi="Helvetica" w:cs="Helvetica"/>
        </w:rPr>
      </w:pPr>
    </w:p>
    <w:p w:rsidR="00E66E9E" w:rsidRDefault="00E66E9E" w:rsidP="0093430D">
      <w:pPr>
        <w:widowControl w:val="0"/>
        <w:autoSpaceDE w:val="0"/>
        <w:autoSpaceDN w:val="0"/>
        <w:adjustRightInd w:val="0"/>
        <w:rPr>
          <w:rFonts w:ascii="Helvetica" w:hAnsi="Helvetica" w:cs="Helvetica"/>
        </w:rPr>
      </w:pPr>
    </w:p>
    <w:p w:rsidR="00E66E9E" w:rsidRPr="00C7670D" w:rsidRDefault="00E66E9E" w:rsidP="00C7670D">
      <w:pPr>
        <w:rPr>
          <w:sz w:val="28"/>
          <w:szCs w:val="28"/>
          <w:u w:val="single"/>
        </w:rPr>
      </w:pPr>
      <w:r w:rsidRPr="00C7670D">
        <w:rPr>
          <w:sz w:val="28"/>
          <w:szCs w:val="28"/>
          <w:u w:val="single"/>
        </w:rPr>
        <w:t xml:space="preserve">How to update </w:t>
      </w:r>
      <w:r>
        <w:rPr>
          <w:sz w:val="28"/>
          <w:szCs w:val="28"/>
          <w:u w:val="single"/>
        </w:rPr>
        <w:t>S</w:t>
      </w:r>
      <w:r w:rsidRPr="00C7670D">
        <w:rPr>
          <w:sz w:val="28"/>
          <w:szCs w:val="28"/>
          <w:u w:val="single"/>
        </w:rPr>
        <w:t>imbody and molmodel:</w:t>
      </w:r>
    </w:p>
    <w:p w:rsidR="00E66E9E" w:rsidRDefault="00E66E9E" w:rsidP="00C7670D"/>
    <w:p w:rsidR="00E66E9E" w:rsidRDefault="00E66E9E" w:rsidP="00C7670D">
      <w:pPr>
        <w:rPr>
          <w:rFonts w:ascii="Helvetica" w:hAnsi="Helvetica" w:cs="Helvetica"/>
        </w:rPr>
      </w:pPr>
      <w:r>
        <w:t xml:space="preserve">cd </w:t>
      </w:r>
      <w:r>
        <w:rPr>
          <w:rFonts w:ascii="Helvetica" w:hAnsi="Helvetica" w:cs="Helvetica"/>
        </w:rPr>
        <w:t>~/svn/</w:t>
      </w:r>
      <w:r w:rsidRPr="00C7670D">
        <w:rPr>
          <w:rFonts w:ascii="Helvetica" w:hAnsi="Helvetica" w:cs="Helvetica"/>
        </w:rPr>
        <w:t>simbody</w:t>
      </w:r>
      <w:r>
        <w:rPr>
          <w:rFonts w:ascii="Helvetica" w:hAnsi="Helvetica" w:cs="Helvetica"/>
        </w:rPr>
        <w:t>/trunk</w:t>
      </w:r>
    </w:p>
    <w:p w:rsidR="00E66E9E" w:rsidRPr="00C7670D" w:rsidRDefault="00E66E9E" w:rsidP="00C7670D">
      <w:pPr>
        <w:rPr>
          <w:rFonts w:ascii="Helvetica" w:hAnsi="Helvetica" w:cs="Helvetica"/>
          <w:lang w:val="sv-SE"/>
        </w:rPr>
      </w:pPr>
      <w:r w:rsidRPr="00C7670D">
        <w:rPr>
          <w:rFonts w:ascii="Helvetica" w:hAnsi="Helvetica" w:cs="Helvetica"/>
          <w:lang w:val="sv-SE"/>
        </w:rPr>
        <w:t xml:space="preserve">svn update </w:t>
      </w:r>
    </w:p>
    <w:p w:rsidR="00E66E9E" w:rsidRPr="00C7670D" w:rsidRDefault="00E66E9E" w:rsidP="0093430D">
      <w:pPr>
        <w:widowControl w:val="0"/>
        <w:autoSpaceDE w:val="0"/>
        <w:autoSpaceDN w:val="0"/>
        <w:adjustRightInd w:val="0"/>
        <w:rPr>
          <w:rFonts w:ascii="Helvetica" w:hAnsi="Helvetica" w:cs="Helvetica"/>
          <w:lang w:val="sv-SE"/>
        </w:rPr>
      </w:pPr>
    </w:p>
    <w:p w:rsidR="00E66E9E" w:rsidRPr="00C7670D" w:rsidRDefault="00E66E9E" w:rsidP="00C7670D">
      <w:pPr>
        <w:rPr>
          <w:rFonts w:ascii="Helvetica" w:hAnsi="Helvetica" w:cs="Helvetica"/>
          <w:lang w:val="sv-SE"/>
        </w:rPr>
      </w:pPr>
      <w:r w:rsidRPr="00C7670D">
        <w:rPr>
          <w:lang w:val="sv-SE"/>
        </w:rPr>
        <w:t xml:space="preserve">cd </w:t>
      </w:r>
      <w:r w:rsidRPr="00C7670D">
        <w:rPr>
          <w:rFonts w:ascii="Helvetica" w:hAnsi="Helvetica" w:cs="Helvetica"/>
          <w:lang w:val="sv-SE"/>
        </w:rPr>
        <w:t>~/svn/molmodel</w:t>
      </w:r>
      <w:r>
        <w:rPr>
          <w:rFonts w:ascii="Helvetica" w:hAnsi="Helvetica" w:cs="Helvetica"/>
          <w:lang w:val="sv-SE"/>
        </w:rPr>
        <w:t>/trunk</w:t>
      </w:r>
    </w:p>
    <w:p w:rsidR="00E66E9E" w:rsidRDefault="00E66E9E" w:rsidP="00C7670D">
      <w:pPr>
        <w:rPr>
          <w:rFonts w:ascii="Helvetica" w:hAnsi="Helvetica" w:cs="Helvetica"/>
          <w:lang w:val="sv-SE"/>
        </w:rPr>
      </w:pPr>
      <w:r>
        <w:rPr>
          <w:rFonts w:ascii="Helvetica" w:hAnsi="Helvetica" w:cs="Helvetica"/>
          <w:lang w:val="sv-SE"/>
        </w:rPr>
        <w:t xml:space="preserve">svn update </w:t>
      </w:r>
    </w:p>
    <w:p w:rsidR="00E66E9E" w:rsidRDefault="00E66E9E" w:rsidP="00C7670D">
      <w:pPr>
        <w:rPr>
          <w:rFonts w:ascii="Helvetica" w:hAnsi="Helvetica" w:cs="Helvetica"/>
          <w:lang w:val="sv-SE"/>
        </w:rPr>
      </w:pPr>
    </w:p>
    <w:p w:rsidR="00E66E9E" w:rsidRPr="00C7670D" w:rsidRDefault="00E66E9E" w:rsidP="00C7670D">
      <w:pPr>
        <w:rPr>
          <w:rFonts w:ascii="Helvetica" w:hAnsi="Helvetica" w:cs="Helvetica"/>
        </w:rPr>
      </w:pPr>
      <w:r w:rsidRPr="00C7670D">
        <w:rPr>
          <w:rFonts w:ascii="Helvetica" w:hAnsi="Helvetica" w:cs="Helvetica"/>
          <w:lang w:val="sv-SE"/>
        </w:rPr>
        <w:t xml:space="preserve">   </w:t>
      </w:r>
      <w:r w:rsidRPr="00C7670D">
        <w:rPr>
          <w:rFonts w:ascii="Helvetica" w:hAnsi="Helvetica" w:cs="Helvetica"/>
        </w:rPr>
        <w:t>Then compile:</w:t>
      </w:r>
    </w:p>
    <w:p w:rsidR="00E66E9E" w:rsidRDefault="00E66E9E" w:rsidP="00C7670D"/>
    <w:p w:rsidR="00E66E9E" w:rsidRPr="00C7670D" w:rsidRDefault="00E66E9E" w:rsidP="00D14039">
      <w:pPr>
        <w:rPr>
          <w:rFonts w:ascii="Helvetica" w:hAnsi="Helvetica" w:cs="Helvetica"/>
          <w:lang w:val="sv-SE"/>
        </w:rPr>
      </w:pPr>
      <w:r w:rsidRPr="00D14039">
        <w:rPr>
          <w:lang w:val="sv-SE"/>
        </w:rPr>
        <w:t xml:space="preserve">    </w:t>
      </w:r>
      <w:r w:rsidRPr="00C7670D">
        <w:rPr>
          <w:lang w:val="sv-SE"/>
        </w:rPr>
        <w:t xml:space="preserve">cd </w:t>
      </w:r>
      <w:r w:rsidRPr="00C7670D">
        <w:rPr>
          <w:rFonts w:ascii="Helvetica" w:hAnsi="Helvetica" w:cs="Helvetica"/>
          <w:lang w:val="sv-SE"/>
        </w:rPr>
        <w:t>~/svn/molmodel</w:t>
      </w:r>
      <w:r>
        <w:rPr>
          <w:rFonts w:ascii="Helvetica" w:hAnsi="Helvetica" w:cs="Helvetica"/>
          <w:lang w:val="sv-SE"/>
        </w:rPr>
        <w:t>/trunk</w:t>
      </w:r>
      <w:r w:rsidRPr="00D14039">
        <w:rPr>
          <w:lang w:val="sv-SE"/>
        </w:rPr>
        <w:t>/build</w:t>
      </w:r>
    </w:p>
    <w:p w:rsidR="00E66E9E" w:rsidRPr="00D14039" w:rsidRDefault="00E66E9E" w:rsidP="00C7670D">
      <w:pPr>
        <w:rPr>
          <w:lang w:val="sv-SE"/>
        </w:rPr>
      </w:pPr>
    </w:p>
    <w:p w:rsidR="00E66E9E" w:rsidRPr="00C7670D" w:rsidRDefault="00E66E9E" w:rsidP="00C7670D">
      <w:pPr>
        <w:rPr>
          <w:rFonts w:ascii="Helvetica" w:hAnsi="Helvetica" w:cs="Helvetica"/>
        </w:rPr>
      </w:pPr>
      <w:r w:rsidRPr="00D14039">
        <w:rPr>
          <w:lang w:val="sv-SE"/>
        </w:rPr>
        <w:t xml:space="preserve">   </w:t>
      </w:r>
      <w:r>
        <w:t>[samuelf@tintin1 build]$ make -j8</w:t>
      </w:r>
    </w:p>
    <w:p w:rsidR="00E66E9E" w:rsidRDefault="00E66E9E" w:rsidP="00C7670D"/>
    <w:p w:rsidR="00E66E9E" w:rsidRPr="00C7670D" w:rsidRDefault="00E66E9E" w:rsidP="00C7670D">
      <w:pPr>
        <w:rPr>
          <w:rFonts w:ascii="Helvetica" w:hAnsi="Helvetica" w:cs="Helvetica"/>
        </w:rPr>
      </w:pPr>
      <w:r>
        <w:t xml:space="preserve">   [samuelf@tintin1 build]$ make install</w:t>
      </w:r>
    </w:p>
    <w:p w:rsidR="00E66E9E" w:rsidRPr="00C7670D" w:rsidRDefault="00E66E9E" w:rsidP="0093430D">
      <w:pPr>
        <w:widowControl w:val="0"/>
        <w:autoSpaceDE w:val="0"/>
        <w:autoSpaceDN w:val="0"/>
        <w:adjustRightInd w:val="0"/>
        <w:rPr>
          <w:rFonts w:ascii="Helvetica" w:hAnsi="Helvetica" w:cs="Helvetica"/>
        </w:rPr>
      </w:pPr>
    </w:p>
    <w:p w:rsidR="00E66E9E" w:rsidRPr="00C7670D" w:rsidRDefault="00E66E9E" w:rsidP="006A40C8">
      <w:pPr>
        <w:rPr>
          <w:szCs w:val="22"/>
        </w:rPr>
      </w:pPr>
    </w:p>
    <w:p w:rsidR="00E66E9E" w:rsidRPr="00C7670D" w:rsidRDefault="00E66E9E" w:rsidP="006A40C8">
      <w:pPr>
        <w:rPr>
          <w:szCs w:val="22"/>
        </w:rPr>
      </w:pPr>
    </w:p>
    <w:p w:rsidR="00E66E9E" w:rsidRPr="00C7670D" w:rsidRDefault="00E66E9E" w:rsidP="006A40C8">
      <w:pPr>
        <w:rPr>
          <w:szCs w:val="22"/>
        </w:rPr>
      </w:pPr>
    </w:p>
    <w:p w:rsidR="00E66E9E" w:rsidRPr="00C7670D" w:rsidRDefault="00E66E9E" w:rsidP="006A40C8">
      <w:pPr>
        <w:rPr>
          <w:szCs w:val="22"/>
        </w:rPr>
      </w:pPr>
    </w:p>
    <w:p w:rsidR="00E66E9E" w:rsidRPr="00C7670D" w:rsidRDefault="00E66E9E" w:rsidP="006A40C8">
      <w:pPr>
        <w:rPr>
          <w:szCs w:val="22"/>
        </w:rPr>
      </w:pPr>
    </w:p>
    <w:p w:rsidR="00E66E9E" w:rsidRPr="00C7670D" w:rsidRDefault="00E66E9E" w:rsidP="006A40C8">
      <w:pPr>
        <w:rPr>
          <w:szCs w:val="22"/>
        </w:rPr>
      </w:pPr>
    </w:p>
    <w:p w:rsidR="00E66E9E" w:rsidRPr="00C7670D" w:rsidRDefault="00E66E9E" w:rsidP="006A40C8">
      <w:pPr>
        <w:rPr>
          <w:szCs w:val="22"/>
        </w:rPr>
      </w:pPr>
    </w:p>
    <w:p w:rsidR="00E66E9E" w:rsidRPr="00C7670D" w:rsidRDefault="00E66E9E" w:rsidP="006A40C8">
      <w:pPr>
        <w:rPr>
          <w:szCs w:val="22"/>
        </w:rPr>
      </w:pPr>
    </w:p>
    <w:p w:rsidR="00E66E9E" w:rsidRPr="00C7670D" w:rsidRDefault="00E66E9E" w:rsidP="006B44B9"/>
    <w:p w:rsidR="00E66E9E" w:rsidRDefault="00E66E9E" w:rsidP="006B44B9">
      <w:pPr>
        <w:pStyle w:val="Heading1"/>
      </w:pPr>
      <w:r>
        <w:t>Checking out MMB with subversion (svn)</w:t>
      </w:r>
    </w:p>
    <w:p w:rsidR="00E66E9E" w:rsidRDefault="00E66E9E" w:rsidP="006B44B9"/>
    <w:p w:rsidR="00E66E9E" w:rsidRDefault="00E66E9E" w:rsidP="006B44B9">
      <w:r>
        <w:t>Breeder requires MMB. You can get precompiled binaries from SimTK.org. However if you’re in my lab you probably need to install from source so you can get updates easily. In that case, do the following. First, make a directory called:</w:t>
      </w:r>
    </w:p>
    <w:p w:rsidR="00E66E9E" w:rsidRDefault="00E66E9E" w:rsidP="006B44B9">
      <w:pPr>
        <w:widowControl w:val="0"/>
        <w:autoSpaceDE w:val="0"/>
        <w:autoSpaceDN w:val="0"/>
        <w:adjustRightInd w:val="0"/>
        <w:rPr>
          <w:rFonts w:ascii="Helvetica" w:hAnsi="Helvetica" w:cs="Helvetica"/>
        </w:rPr>
      </w:pPr>
    </w:p>
    <w:p w:rsidR="00E66E9E" w:rsidRDefault="00E66E9E" w:rsidP="006B44B9">
      <w:pPr>
        <w:widowControl w:val="0"/>
        <w:autoSpaceDE w:val="0"/>
        <w:autoSpaceDN w:val="0"/>
        <w:adjustRightInd w:val="0"/>
        <w:rPr>
          <w:rFonts w:ascii="Helvetica" w:hAnsi="Helvetica" w:cs="Helvetica"/>
        </w:rPr>
      </w:pPr>
      <w:r>
        <w:rPr>
          <w:rFonts w:ascii="Helvetica" w:hAnsi="Helvetica" w:cs="Helvetica"/>
        </w:rPr>
        <w:t>~/svn/RNAToolbox/trunk</w:t>
      </w:r>
    </w:p>
    <w:p w:rsidR="00E66E9E" w:rsidRDefault="00E66E9E" w:rsidP="006B44B9">
      <w:pPr>
        <w:widowControl w:val="0"/>
        <w:autoSpaceDE w:val="0"/>
        <w:autoSpaceDN w:val="0"/>
        <w:adjustRightInd w:val="0"/>
        <w:rPr>
          <w:rFonts w:ascii="Helvetica" w:hAnsi="Helvetica" w:cs="Helvetica"/>
        </w:rPr>
      </w:pPr>
    </w:p>
    <w:p w:rsidR="00E66E9E" w:rsidRDefault="00E66E9E" w:rsidP="006B44B9">
      <w:pPr>
        <w:rPr>
          <w:rFonts w:ascii="Helvetica" w:hAnsi="Helvetica" w:cs="Helvetica"/>
        </w:rPr>
      </w:pPr>
      <w:r>
        <w:rPr>
          <w:rFonts w:ascii="Helvetica" w:hAnsi="Helvetica" w:cs="Helvetica"/>
        </w:rPr>
        <w:t xml:space="preserve">svn checkout </w:t>
      </w:r>
      <w:hyperlink r:id="rId15" w:history="1">
        <w:r w:rsidRPr="00D57230">
          <w:rPr>
            <w:rStyle w:val="Hyperlink"/>
            <w:rFonts w:ascii="Helvetica" w:hAnsi="Helvetica" w:cs="Helvetica"/>
            <w:u w:color="386EFF"/>
          </w:rPr>
          <w:t>https://simtk.org/svn/rnatoolbox</w:t>
        </w:r>
      </w:hyperlink>
      <w:r>
        <w:rPr>
          <w:rFonts w:ascii="Helvetica" w:hAnsi="Helvetica" w:cs="Helvetica"/>
          <w:color w:val="386EFF"/>
          <w:u w:val="single" w:color="386EFF"/>
        </w:rPr>
        <w:t xml:space="preserve">/trunk </w:t>
      </w:r>
      <w:r>
        <w:rPr>
          <w:rFonts w:ascii="Helvetica" w:hAnsi="Helvetica" w:cs="Helvetica"/>
        </w:rPr>
        <w:t>~/svn/rnatoolbox/trunk</w:t>
      </w:r>
    </w:p>
    <w:p w:rsidR="00E66E9E" w:rsidRDefault="00E66E9E" w:rsidP="006B44B9"/>
    <w:p w:rsidR="00E66E9E" w:rsidRDefault="00E66E9E" w:rsidP="006B44B9">
      <w:r>
        <w:t>If you are going to make changes to a file, it is good to make sure you have an up to date distribution:</w:t>
      </w:r>
    </w:p>
    <w:p w:rsidR="00E66E9E" w:rsidRDefault="00E66E9E" w:rsidP="006B44B9"/>
    <w:p w:rsidR="00E66E9E" w:rsidRDefault="00E66E9E" w:rsidP="006B44B9">
      <w:pPr>
        <w:rPr>
          <w:rFonts w:ascii="Helvetica" w:hAnsi="Helvetica" w:cs="Helvetica"/>
        </w:rPr>
      </w:pPr>
      <w:r>
        <w:t xml:space="preserve">cd </w:t>
      </w:r>
      <w:r>
        <w:rPr>
          <w:rFonts w:ascii="Helvetica" w:hAnsi="Helvetica" w:cs="Helvetica"/>
        </w:rPr>
        <w:t>~/svn/rnatoolbox/trunk</w:t>
      </w:r>
    </w:p>
    <w:p w:rsidR="00E66E9E" w:rsidRDefault="00E66E9E" w:rsidP="006B44B9">
      <w:pPr>
        <w:rPr>
          <w:rFonts w:ascii="Helvetica" w:hAnsi="Helvetica" w:cs="Helvetica"/>
        </w:rPr>
      </w:pPr>
      <w:r>
        <w:rPr>
          <w:rFonts w:ascii="Helvetica" w:hAnsi="Helvetica" w:cs="Helvetica"/>
        </w:rPr>
        <w:t>svn update .</w:t>
      </w:r>
    </w:p>
    <w:p w:rsidR="00E66E9E" w:rsidRDefault="00E66E9E" w:rsidP="006B44B9">
      <w:pPr>
        <w:rPr>
          <w:rFonts w:ascii="Helvetica" w:hAnsi="Helvetica" w:cs="Helvetica"/>
        </w:rPr>
      </w:pPr>
    </w:p>
    <w:p w:rsidR="00E66E9E" w:rsidRDefault="00E66E9E" w:rsidP="006B44B9">
      <w:r>
        <w:t>Let’s say you modify BiopolymerClass.cpp.  The way to commit this to the repository is this:</w:t>
      </w:r>
    </w:p>
    <w:p w:rsidR="00E66E9E" w:rsidRDefault="00E66E9E" w:rsidP="006B44B9">
      <w:pPr>
        <w:rPr>
          <w:rFonts w:ascii="Helvetica" w:hAnsi="Helvetica" w:cs="Helvetica"/>
        </w:rPr>
      </w:pPr>
      <w:r>
        <w:rPr>
          <w:rFonts w:ascii="Helvetica" w:hAnsi="Helvetica" w:cs="Helvetica"/>
        </w:rPr>
        <w:t>svn commit ~/svn/</w:t>
      </w:r>
      <w:r w:rsidRPr="002B3D28">
        <w:rPr>
          <w:rFonts w:ascii="Helvetica" w:hAnsi="Helvetica" w:cs="Helvetica"/>
        </w:rPr>
        <w:t xml:space="preserve"> </w:t>
      </w:r>
      <w:r>
        <w:rPr>
          <w:rFonts w:ascii="Helvetica" w:hAnsi="Helvetica" w:cs="Helvetica"/>
        </w:rPr>
        <w:t>rnatoolboxtrunk/src/BiopolymerClass.cpp</w:t>
      </w:r>
    </w:p>
    <w:p w:rsidR="00E66E9E" w:rsidRDefault="00E66E9E" w:rsidP="006B44B9"/>
    <w:p w:rsidR="00E66E9E" w:rsidRDefault="00E66E9E" w:rsidP="006B44B9">
      <w:r>
        <w:t>If you get an error saying the editor has not been set, this means you have to issue</w:t>
      </w:r>
    </w:p>
    <w:p w:rsidR="00E66E9E" w:rsidRDefault="00E66E9E" w:rsidP="006B44B9"/>
    <w:p w:rsidR="00E66E9E" w:rsidRPr="005863EF" w:rsidRDefault="00E66E9E" w:rsidP="006B44B9">
      <w:pPr>
        <w:pBdr>
          <w:top w:val="single" w:sz="4" w:space="0" w:color="DDDDDD"/>
          <w:left w:val="single" w:sz="4" w:space="0" w:color="DDDDDD"/>
          <w:bottom w:val="single" w:sz="4" w:space="0" w:color="DDDDDD"/>
          <w:right w:val="single" w:sz="4" w:space="0" w:color="DDDDDD"/>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urier" w:hAnsi="Courier"/>
        </w:rPr>
      </w:pPr>
      <w:r w:rsidRPr="005863EF">
        <w:rPr>
          <w:rFonts w:ascii="Courier" w:hAnsi="Courier"/>
        </w:rPr>
        <w:t>export SVN_EDITOR=vim</w:t>
      </w:r>
    </w:p>
    <w:p w:rsidR="00E66E9E" w:rsidRDefault="00E66E9E" w:rsidP="006B44B9"/>
    <w:p w:rsidR="00E66E9E" w:rsidRDefault="00E66E9E" w:rsidP="006B44B9">
      <w:r>
        <w:t xml:space="preserve">You should add this line to your </w:t>
      </w:r>
      <w:r>
        <w:rPr>
          <w:rFonts w:ascii="Courier" w:hAnsi="Courier"/>
        </w:rPr>
        <w:t>~/.bash_profile</w:t>
      </w:r>
      <w:r>
        <w:t xml:space="preserve"> so you don’t do this every time.</w:t>
      </w:r>
    </w:p>
    <w:p w:rsidR="00E66E9E" w:rsidRPr="005863EF" w:rsidRDefault="00E66E9E" w:rsidP="006B44B9">
      <w:r>
        <w:t>Reference:</w:t>
      </w:r>
    </w:p>
    <w:p w:rsidR="00E66E9E" w:rsidRPr="005863EF" w:rsidRDefault="00E66E9E" w:rsidP="006B44B9">
      <w:pPr>
        <w:rPr>
          <w:rFonts w:ascii="Courier" w:hAnsi="Courier"/>
        </w:rPr>
      </w:pPr>
      <w:r w:rsidRPr="005863EF">
        <w:rPr>
          <w:rFonts w:ascii="Courier" w:hAnsi="Courier"/>
        </w:rPr>
        <w:t>http://www.techchorus.net/how-set-svneditor-environment-variable-vim</w:t>
      </w:r>
    </w:p>
    <w:p w:rsidR="00E66E9E" w:rsidRDefault="00E66E9E" w:rsidP="006B44B9"/>
    <w:p w:rsidR="00E66E9E" w:rsidRDefault="00E66E9E" w:rsidP="006B44B9"/>
    <w:p w:rsidR="00E66E9E" w:rsidRDefault="00E66E9E" w:rsidP="006B44B9">
      <w:pPr>
        <w:pStyle w:val="Heading1"/>
      </w:pPr>
      <w:r>
        <w:t xml:space="preserve">Compiling MMB  </w:t>
      </w:r>
    </w:p>
    <w:p w:rsidR="00E66E9E" w:rsidRDefault="00E66E9E" w:rsidP="006B44B9"/>
    <w:p w:rsidR="00E66E9E" w:rsidRDefault="00E66E9E" w:rsidP="006B44B9"/>
    <w:p w:rsidR="00E66E9E" w:rsidRDefault="00E66E9E" w:rsidP="006B44B9">
      <w:r>
        <w:t>Your LD_LIBRARY_PATH should point to wherever you have SimTK libraries, e.g. :</w:t>
      </w:r>
    </w:p>
    <w:p w:rsidR="00E66E9E" w:rsidRDefault="00E66E9E" w:rsidP="006B44B9">
      <w:r>
        <w:t>export LD_LIBRARY_PATH=$LD_LIBRARY_PATH:~/SimTK/lib64</w:t>
      </w:r>
    </w:p>
    <w:p w:rsidR="00E66E9E" w:rsidRDefault="00E66E9E" w:rsidP="006B44B9"/>
    <w:p w:rsidR="00E66E9E" w:rsidRDefault="00E66E9E" w:rsidP="006B44B9"/>
    <w:p w:rsidR="00E66E9E" w:rsidRDefault="00E66E9E" w:rsidP="006B44B9">
      <w:r>
        <w:t>You will then need to compile:</w:t>
      </w:r>
    </w:p>
    <w:p w:rsidR="00E66E9E" w:rsidRDefault="00E66E9E" w:rsidP="004A43FD">
      <w:pPr>
        <w:rPr>
          <w:rFonts w:ascii="Helvetica" w:hAnsi="Helvetica" w:cs="Helvetica"/>
        </w:rPr>
      </w:pPr>
      <w:r>
        <w:t xml:space="preserve">mkdir </w:t>
      </w:r>
      <w:r>
        <w:rPr>
          <w:rFonts w:ascii="Helvetica" w:hAnsi="Helvetica" w:cs="Helvetica"/>
        </w:rPr>
        <w:t>~/svn/RNAToolbox/trunk/build</w:t>
      </w:r>
    </w:p>
    <w:p w:rsidR="00E66E9E" w:rsidRDefault="00E66E9E" w:rsidP="006B44B9"/>
    <w:p w:rsidR="00E66E9E" w:rsidRDefault="00E66E9E" w:rsidP="006B44B9">
      <w:pPr>
        <w:rPr>
          <w:rFonts w:ascii="Helvetica" w:hAnsi="Helvetica" w:cs="Helvetica"/>
        </w:rPr>
      </w:pPr>
      <w:r>
        <w:t xml:space="preserve">cd </w:t>
      </w:r>
      <w:r>
        <w:rPr>
          <w:rFonts w:ascii="Helvetica" w:hAnsi="Helvetica" w:cs="Helvetica"/>
        </w:rPr>
        <w:t>~/svn/RNAToolbox/trunk/build</w:t>
      </w:r>
    </w:p>
    <w:p w:rsidR="00E66E9E" w:rsidRDefault="00E66E9E" w:rsidP="006B44B9"/>
    <w:p w:rsidR="00E66E9E" w:rsidRDefault="00E66E9E" w:rsidP="006B44B9">
      <w:r>
        <w:t>ccmake ..</w:t>
      </w:r>
    </w:p>
    <w:p w:rsidR="00E66E9E" w:rsidRDefault="00E66E9E" w:rsidP="006B44B9"/>
    <w:p w:rsidR="00E66E9E" w:rsidRDefault="00E66E9E" w:rsidP="006B44B9">
      <w:r>
        <w:t>At this point cmake may puke and tell you a newer version of cmake is needed.  I have a 2.8 version here:</w:t>
      </w:r>
    </w:p>
    <w:p w:rsidR="00E66E9E" w:rsidRPr="005D6DC5" w:rsidRDefault="00E66E9E" w:rsidP="006B44B9">
      <w:pPr>
        <w:rPr>
          <w:rFonts w:ascii="Helvetica" w:hAnsi="Helvetica" w:cs="Helvetica"/>
        </w:rPr>
      </w:pPr>
    </w:p>
    <w:p w:rsidR="00E66E9E" w:rsidRPr="005D6DC5" w:rsidRDefault="00E66E9E" w:rsidP="006B44B9">
      <w:pPr>
        <w:rPr>
          <w:rFonts w:ascii="Helvetica" w:hAnsi="Helvetica" w:cs="Helvetica"/>
        </w:rPr>
      </w:pPr>
      <w:r w:rsidRPr="005D6DC5">
        <w:rPr>
          <w:rFonts w:ascii="Helvetica" w:hAnsi="Helvetica" w:cs="Helvetica"/>
        </w:rPr>
        <w:t>/bubo/home/h17/samuelf/cmake-2.8.7-Linux-i386</w:t>
      </w:r>
    </w:p>
    <w:p w:rsidR="00E66E9E" w:rsidRDefault="00E66E9E" w:rsidP="006B44B9"/>
    <w:p w:rsidR="00E66E9E" w:rsidRDefault="00E66E9E" w:rsidP="006B44B9">
      <w:pPr>
        <w:rPr>
          <w:rFonts w:ascii="Helvetica" w:hAnsi="Helvetica" w:cs="Helvetica"/>
        </w:rPr>
      </w:pPr>
      <w:r>
        <w:t xml:space="preserve">Make a similar directory in your home directory and copy the contents of the above into it.  Uppmax is a bit difficult with user groups, so you may find it useful to copy it first to </w:t>
      </w:r>
      <w:r>
        <w:rPr>
          <w:rFonts w:ascii="Helvetica" w:hAnsi="Helvetica" w:cs="Helvetica"/>
        </w:rPr>
        <w:t xml:space="preserve">/scratch . </w:t>
      </w:r>
    </w:p>
    <w:p w:rsidR="00E66E9E" w:rsidRDefault="00E66E9E" w:rsidP="006B44B9">
      <w:pPr>
        <w:rPr>
          <w:rFonts w:ascii="Helvetica" w:hAnsi="Helvetica" w:cs="Helvetica"/>
        </w:rPr>
      </w:pPr>
      <w:r>
        <w:t xml:space="preserve">You will then find it useful to create an alias which overrides the default ccmake. Put something like this in your </w:t>
      </w:r>
      <w:r>
        <w:rPr>
          <w:rFonts w:ascii="Helvetica" w:hAnsi="Helvetica" w:cs="Helvetica"/>
        </w:rPr>
        <w:t>~/.bash_profile :</w:t>
      </w:r>
    </w:p>
    <w:p w:rsidR="00E66E9E" w:rsidRDefault="00E66E9E" w:rsidP="006B44B9"/>
    <w:p w:rsidR="00E66E9E" w:rsidRPr="005D6DC5" w:rsidRDefault="00E66E9E" w:rsidP="005D6DC5">
      <w:pPr>
        <w:rPr>
          <w:rFonts w:ascii="Helvetica" w:hAnsi="Helvetica" w:cs="Helvetica"/>
        </w:rPr>
      </w:pPr>
      <w:r w:rsidRPr="005D6DC5">
        <w:rPr>
          <w:rFonts w:ascii="Helvetica" w:hAnsi="Helvetica" w:cs="Helvetica"/>
        </w:rPr>
        <w:t>alias ccmake='/bubo/home/h17/samuelf/cmake-2.8.7-Linux-i386/bin/ccmake'</w:t>
      </w:r>
    </w:p>
    <w:p w:rsidR="00E66E9E" w:rsidRDefault="00E66E9E" w:rsidP="006B44B9"/>
    <w:p w:rsidR="00E66E9E" w:rsidRDefault="00E66E9E" w:rsidP="006B44B9">
      <w:r>
        <w:t>.. except substituting your own home directory of course.</w:t>
      </w:r>
    </w:p>
    <w:p w:rsidR="00E66E9E" w:rsidRDefault="00E66E9E" w:rsidP="006B44B9"/>
    <w:p w:rsidR="00E66E9E" w:rsidRDefault="00E66E9E" w:rsidP="006B44B9">
      <w:r>
        <w:t>Then check your cmake variables.  The big pitfalls are the ones that locate your linked libraries ( SimTK). Also, breeder should for now be compiled in Debug mode. Here are values that work for me:</w:t>
      </w:r>
    </w:p>
    <w:p w:rsidR="00E66E9E" w:rsidRPr="00354397" w:rsidRDefault="00E66E9E" w:rsidP="006B44B9">
      <w:pPr>
        <w:rPr>
          <w:rFonts w:ascii="Helvetica" w:hAnsi="Helvetica" w:cs="Helvetica"/>
        </w:rPr>
      </w:pPr>
    </w:p>
    <w:p w:rsidR="00E66E9E" w:rsidRPr="00354397" w:rsidRDefault="00E66E9E" w:rsidP="00354397">
      <w:pPr>
        <w:rPr>
          <w:rFonts w:ascii="Helvetica" w:hAnsi="Helvetica" w:cs="Helvetica"/>
        </w:rPr>
      </w:pPr>
      <w:r w:rsidRPr="00354397">
        <w:rPr>
          <w:rFonts w:ascii="Helvetica" w:hAnsi="Helvetica" w:cs="Helvetica"/>
        </w:rPr>
        <w:t xml:space="preserve">BUILD_MMB_GUI_TEST               OFF                                          </w:t>
      </w:r>
    </w:p>
    <w:p w:rsidR="00E66E9E" w:rsidRPr="00354397" w:rsidRDefault="00E66E9E" w:rsidP="00354397">
      <w:pPr>
        <w:rPr>
          <w:rFonts w:ascii="Helvetica" w:hAnsi="Helvetica" w:cs="Helvetica"/>
        </w:rPr>
      </w:pPr>
      <w:r w:rsidRPr="00354397">
        <w:rPr>
          <w:rFonts w:ascii="Helvetica" w:hAnsi="Helvetica" w:cs="Helvetica"/>
        </w:rPr>
        <w:t xml:space="preserve"> BUILD_MMB_SHARED_EXEC            ON                                           </w:t>
      </w:r>
    </w:p>
    <w:p w:rsidR="00E66E9E" w:rsidRPr="00354397" w:rsidRDefault="00E66E9E" w:rsidP="00354397">
      <w:pPr>
        <w:rPr>
          <w:rFonts w:ascii="Helvetica" w:hAnsi="Helvetica" w:cs="Helvetica"/>
        </w:rPr>
      </w:pPr>
      <w:r w:rsidRPr="00354397">
        <w:rPr>
          <w:rFonts w:ascii="Helvetica" w:hAnsi="Helvetica" w:cs="Helvetica"/>
        </w:rPr>
        <w:t xml:space="preserve"> BUILD_MMB_SHARED_LIB             ON                                           </w:t>
      </w:r>
    </w:p>
    <w:p w:rsidR="00E66E9E" w:rsidRPr="00354397" w:rsidRDefault="00E66E9E" w:rsidP="00354397">
      <w:pPr>
        <w:rPr>
          <w:rFonts w:ascii="Helvetica" w:hAnsi="Helvetica" w:cs="Helvetica"/>
        </w:rPr>
      </w:pPr>
      <w:r w:rsidRPr="00354397">
        <w:rPr>
          <w:rFonts w:ascii="Helvetica" w:hAnsi="Helvetica" w:cs="Helvetica"/>
        </w:rPr>
        <w:t xml:space="preserve"> BUILD_MMB_STATIC                 OFF                                          </w:t>
      </w:r>
    </w:p>
    <w:p w:rsidR="00E66E9E" w:rsidRPr="00354397" w:rsidRDefault="00E66E9E" w:rsidP="00354397">
      <w:pPr>
        <w:rPr>
          <w:rFonts w:ascii="Helvetica" w:hAnsi="Helvetica" w:cs="Helvetica"/>
        </w:rPr>
      </w:pPr>
      <w:r w:rsidRPr="00354397">
        <w:rPr>
          <w:rFonts w:ascii="Helvetica" w:hAnsi="Helvetica" w:cs="Helvetica"/>
        </w:rPr>
        <w:t xml:space="preserve"> Boost_INCLUDE_DIR                                                             </w:t>
      </w:r>
    </w:p>
    <w:p w:rsidR="00E66E9E" w:rsidRPr="00354397" w:rsidRDefault="00E66E9E" w:rsidP="00354397">
      <w:pPr>
        <w:rPr>
          <w:rFonts w:ascii="Helvetica" w:hAnsi="Helvetica" w:cs="Helvetica"/>
        </w:rPr>
      </w:pPr>
      <w:r w:rsidRPr="00354397">
        <w:rPr>
          <w:rFonts w:ascii="Helvetica" w:hAnsi="Helvetica" w:cs="Helvetica"/>
        </w:rPr>
        <w:t xml:space="preserve"> CMAKE_AR                         /usr/bin/ar                                  </w:t>
      </w:r>
    </w:p>
    <w:p w:rsidR="00E66E9E" w:rsidRPr="00354397" w:rsidRDefault="00E66E9E" w:rsidP="00354397">
      <w:pPr>
        <w:rPr>
          <w:rFonts w:ascii="Helvetica" w:hAnsi="Helvetica" w:cs="Helvetica"/>
        </w:rPr>
      </w:pPr>
      <w:r w:rsidRPr="00354397">
        <w:rPr>
          <w:rFonts w:ascii="Helvetica" w:hAnsi="Helvetica" w:cs="Helvetica"/>
        </w:rPr>
        <w:t xml:space="preserve"> CMAKE_BUILD_TYPE                 Release                                      </w:t>
      </w:r>
    </w:p>
    <w:p w:rsidR="00E66E9E" w:rsidRPr="00354397" w:rsidRDefault="00E66E9E" w:rsidP="00354397">
      <w:pPr>
        <w:rPr>
          <w:rFonts w:ascii="Helvetica" w:hAnsi="Helvetica" w:cs="Helvetica"/>
        </w:rPr>
      </w:pPr>
      <w:r w:rsidRPr="00354397">
        <w:rPr>
          <w:rFonts w:ascii="Helvetica" w:hAnsi="Helvetica" w:cs="Helvetica"/>
        </w:rPr>
        <w:t xml:space="preserve"> CMAKE_COLOR_MAKEFILE             ON                                           </w:t>
      </w:r>
    </w:p>
    <w:p w:rsidR="00E66E9E" w:rsidRPr="00354397" w:rsidRDefault="00E66E9E" w:rsidP="00354397">
      <w:pPr>
        <w:rPr>
          <w:rFonts w:ascii="Helvetica" w:hAnsi="Helvetica" w:cs="Helvetica"/>
        </w:rPr>
      </w:pPr>
      <w:r w:rsidRPr="00354397">
        <w:rPr>
          <w:rFonts w:ascii="Helvetica" w:hAnsi="Helvetica" w:cs="Helvetica"/>
        </w:rPr>
        <w:t xml:space="preserve"> CMAKE_CXX_COMPILER               /usr/bin/c++                                 </w:t>
      </w:r>
    </w:p>
    <w:p w:rsidR="00E66E9E" w:rsidRPr="00C7670D" w:rsidRDefault="00E66E9E" w:rsidP="00354397">
      <w:pPr>
        <w:rPr>
          <w:rFonts w:ascii="Helvetica" w:hAnsi="Helvetica" w:cs="Helvetica"/>
          <w:lang w:val="sv-SE"/>
        </w:rPr>
      </w:pPr>
      <w:r w:rsidRPr="00354397">
        <w:rPr>
          <w:rFonts w:ascii="Helvetica" w:hAnsi="Helvetica" w:cs="Helvetica"/>
        </w:rPr>
        <w:t xml:space="preserve"> </w:t>
      </w:r>
      <w:r w:rsidRPr="00C7670D">
        <w:rPr>
          <w:rFonts w:ascii="Helvetica" w:hAnsi="Helvetica" w:cs="Helvetica"/>
          <w:lang w:val="sv-SE"/>
        </w:rPr>
        <w:t xml:space="preserve">CMAKE_CXX_FLAGS                                                               </w:t>
      </w:r>
    </w:p>
    <w:p w:rsidR="00E66E9E" w:rsidRPr="00C7670D" w:rsidRDefault="00E66E9E" w:rsidP="00354397">
      <w:pPr>
        <w:rPr>
          <w:rFonts w:ascii="Helvetica" w:hAnsi="Helvetica" w:cs="Helvetica"/>
          <w:lang w:val="sv-SE"/>
        </w:rPr>
      </w:pPr>
      <w:r w:rsidRPr="00C7670D">
        <w:rPr>
          <w:rFonts w:ascii="Helvetica" w:hAnsi="Helvetica" w:cs="Helvetica"/>
          <w:lang w:val="sv-SE"/>
        </w:rPr>
        <w:t xml:space="preserve"> CMAKE_CXX_FLAGS_DEBUG            -g                                           </w:t>
      </w:r>
    </w:p>
    <w:p w:rsidR="00E66E9E" w:rsidRPr="00C7670D" w:rsidRDefault="00E66E9E" w:rsidP="00354397">
      <w:pPr>
        <w:rPr>
          <w:rFonts w:ascii="Helvetica" w:hAnsi="Helvetica" w:cs="Helvetica"/>
          <w:lang w:val="sv-SE"/>
        </w:rPr>
      </w:pPr>
      <w:r w:rsidRPr="00C7670D">
        <w:rPr>
          <w:rFonts w:ascii="Helvetica" w:hAnsi="Helvetica" w:cs="Helvetica"/>
          <w:lang w:val="sv-SE"/>
        </w:rPr>
        <w:t xml:space="preserve"> CMAKE_CXX_FLAGS_MINSIZEREL       -Os -DNDEBUG                                 </w:t>
      </w:r>
    </w:p>
    <w:p w:rsidR="00E66E9E" w:rsidRPr="00354397" w:rsidRDefault="00E66E9E" w:rsidP="00354397">
      <w:pPr>
        <w:rPr>
          <w:rFonts w:ascii="Helvetica" w:hAnsi="Helvetica" w:cs="Helvetica"/>
        </w:rPr>
      </w:pPr>
      <w:r w:rsidRPr="00C7670D">
        <w:rPr>
          <w:rFonts w:ascii="Helvetica" w:hAnsi="Helvetica" w:cs="Helvetica"/>
          <w:lang w:val="sv-SE"/>
        </w:rPr>
        <w:t xml:space="preserve"> </w:t>
      </w:r>
      <w:r w:rsidRPr="00354397">
        <w:rPr>
          <w:rFonts w:ascii="Helvetica" w:hAnsi="Helvetica" w:cs="Helvetica"/>
        </w:rPr>
        <w:t xml:space="preserve">CMAKE_CXX_FLAGS_RELEASE          -O3 -DNDEBUG                                 </w:t>
      </w:r>
    </w:p>
    <w:p w:rsidR="00E66E9E" w:rsidRPr="00354397" w:rsidRDefault="00E66E9E" w:rsidP="00354397">
      <w:pPr>
        <w:rPr>
          <w:rFonts w:ascii="Helvetica" w:hAnsi="Helvetica" w:cs="Helvetica"/>
        </w:rPr>
      </w:pPr>
      <w:r w:rsidRPr="00354397">
        <w:rPr>
          <w:rFonts w:ascii="Helvetica" w:hAnsi="Helvetica" w:cs="Helvetica"/>
        </w:rPr>
        <w:t xml:space="preserve"> CMAKE_CXX_FLAGS_RELWITHDEBINFO   -O2 -g                                       </w:t>
      </w:r>
    </w:p>
    <w:p w:rsidR="00E66E9E" w:rsidRPr="00354397" w:rsidRDefault="00E66E9E" w:rsidP="00354397">
      <w:pPr>
        <w:rPr>
          <w:rFonts w:ascii="Helvetica" w:hAnsi="Helvetica" w:cs="Helvetica"/>
        </w:rPr>
      </w:pPr>
      <w:r w:rsidRPr="00354397">
        <w:rPr>
          <w:rFonts w:ascii="Helvetica" w:hAnsi="Helvetica" w:cs="Helvetica"/>
        </w:rPr>
        <w:t xml:space="preserve"> CMAKE_C_COMPILER                 /usr/bin/gcc                                 </w:t>
      </w:r>
    </w:p>
    <w:p w:rsidR="00E66E9E" w:rsidRPr="00C7670D" w:rsidRDefault="00E66E9E" w:rsidP="00354397">
      <w:pPr>
        <w:rPr>
          <w:rFonts w:ascii="Helvetica" w:hAnsi="Helvetica" w:cs="Helvetica"/>
          <w:lang w:val="sv-SE"/>
        </w:rPr>
      </w:pPr>
      <w:r w:rsidRPr="00354397">
        <w:rPr>
          <w:rFonts w:ascii="Helvetica" w:hAnsi="Helvetica" w:cs="Helvetica"/>
        </w:rPr>
        <w:t xml:space="preserve"> </w:t>
      </w:r>
      <w:r w:rsidRPr="00C7670D">
        <w:rPr>
          <w:rFonts w:ascii="Helvetica" w:hAnsi="Helvetica" w:cs="Helvetica"/>
          <w:lang w:val="sv-SE"/>
        </w:rPr>
        <w:t xml:space="preserve">CMAKE_C_FLAGS                                                                 </w:t>
      </w:r>
    </w:p>
    <w:p w:rsidR="00E66E9E" w:rsidRPr="00C7670D" w:rsidRDefault="00E66E9E" w:rsidP="00354397">
      <w:pPr>
        <w:rPr>
          <w:rFonts w:ascii="Helvetica" w:hAnsi="Helvetica" w:cs="Helvetica"/>
          <w:lang w:val="sv-SE"/>
        </w:rPr>
      </w:pPr>
      <w:r w:rsidRPr="00C7670D">
        <w:rPr>
          <w:rFonts w:ascii="Helvetica" w:hAnsi="Helvetica" w:cs="Helvetica"/>
          <w:lang w:val="sv-SE"/>
        </w:rPr>
        <w:t xml:space="preserve"> CMAKE_C_FLAGS_DEBUG              -g                                           </w:t>
      </w:r>
    </w:p>
    <w:p w:rsidR="00E66E9E" w:rsidRPr="00C7670D" w:rsidRDefault="00E66E9E" w:rsidP="00354397">
      <w:pPr>
        <w:rPr>
          <w:rFonts w:ascii="Helvetica" w:hAnsi="Helvetica" w:cs="Helvetica"/>
          <w:lang w:val="sv-SE"/>
        </w:rPr>
      </w:pPr>
      <w:r w:rsidRPr="00C7670D">
        <w:rPr>
          <w:rFonts w:ascii="Helvetica" w:hAnsi="Helvetica" w:cs="Helvetica"/>
          <w:lang w:val="sv-SE"/>
        </w:rPr>
        <w:t xml:space="preserve"> CMAKE_C_FLAGS_MINSIZEREL         -Os -DNDEBUG                                 </w:t>
      </w:r>
    </w:p>
    <w:p w:rsidR="00E66E9E" w:rsidRPr="00354397" w:rsidRDefault="00E66E9E" w:rsidP="00354397">
      <w:pPr>
        <w:rPr>
          <w:rFonts w:ascii="Helvetica" w:hAnsi="Helvetica" w:cs="Helvetica"/>
        </w:rPr>
      </w:pPr>
      <w:r w:rsidRPr="00C7670D">
        <w:rPr>
          <w:rFonts w:ascii="Helvetica" w:hAnsi="Helvetica" w:cs="Helvetica"/>
          <w:lang w:val="sv-SE"/>
        </w:rPr>
        <w:t xml:space="preserve"> </w:t>
      </w:r>
      <w:r w:rsidRPr="00354397">
        <w:rPr>
          <w:rFonts w:ascii="Helvetica" w:hAnsi="Helvetica" w:cs="Helvetica"/>
        </w:rPr>
        <w:t xml:space="preserve">CMAKE_C_FLAGS_RELEASE            -O3 -DNDEBUG                                 </w:t>
      </w:r>
    </w:p>
    <w:p w:rsidR="00E66E9E" w:rsidRPr="00C7670D" w:rsidRDefault="00E66E9E" w:rsidP="00354397">
      <w:pPr>
        <w:rPr>
          <w:rFonts w:ascii="Helvetica" w:hAnsi="Helvetica" w:cs="Helvetica"/>
          <w:lang w:val="sv-SE"/>
        </w:rPr>
      </w:pPr>
      <w:r w:rsidRPr="00354397">
        <w:rPr>
          <w:rFonts w:ascii="Helvetica" w:hAnsi="Helvetica" w:cs="Helvetica"/>
        </w:rPr>
        <w:t xml:space="preserve"> </w:t>
      </w:r>
      <w:r w:rsidRPr="00C7670D">
        <w:rPr>
          <w:rFonts w:ascii="Helvetica" w:hAnsi="Helvetica" w:cs="Helvetica"/>
          <w:lang w:val="sv-SE"/>
        </w:rPr>
        <w:t xml:space="preserve">CMAKE_C_FLAGS_RELWITHDEBINFO     -O2 -g                                       </w:t>
      </w:r>
    </w:p>
    <w:p w:rsidR="00E66E9E" w:rsidRPr="00C7670D" w:rsidRDefault="00E66E9E" w:rsidP="00354397">
      <w:pPr>
        <w:rPr>
          <w:rFonts w:ascii="Helvetica" w:hAnsi="Helvetica" w:cs="Helvetica"/>
          <w:lang w:val="sv-SE"/>
        </w:rPr>
      </w:pPr>
      <w:r w:rsidRPr="00C7670D">
        <w:rPr>
          <w:rFonts w:ascii="Helvetica" w:hAnsi="Helvetica" w:cs="Helvetica"/>
          <w:lang w:val="sv-SE"/>
        </w:rPr>
        <w:t xml:space="preserve"> CMAKE_EXE_LINKER_FLAGS                                                        </w:t>
      </w:r>
    </w:p>
    <w:p w:rsidR="00E66E9E" w:rsidRPr="00C7670D" w:rsidRDefault="00E66E9E" w:rsidP="00354397">
      <w:pPr>
        <w:rPr>
          <w:rFonts w:ascii="Helvetica" w:hAnsi="Helvetica" w:cs="Helvetica"/>
          <w:lang w:val="sv-SE"/>
        </w:rPr>
      </w:pPr>
      <w:r w:rsidRPr="00C7670D">
        <w:rPr>
          <w:rFonts w:ascii="Helvetica" w:hAnsi="Helvetica" w:cs="Helvetica"/>
          <w:lang w:val="sv-SE"/>
        </w:rPr>
        <w:t xml:space="preserve"> CMAKE_EXE_LINKER_FLAGS_DEBUG                                                  </w:t>
      </w:r>
    </w:p>
    <w:p w:rsidR="00E66E9E" w:rsidRPr="00C7670D" w:rsidRDefault="00E66E9E" w:rsidP="00354397">
      <w:pPr>
        <w:rPr>
          <w:rFonts w:ascii="Helvetica" w:hAnsi="Helvetica" w:cs="Helvetica"/>
          <w:lang w:val="sv-SE"/>
        </w:rPr>
      </w:pPr>
      <w:r w:rsidRPr="00C7670D">
        <w:rPr>
          <w:rFonts w:ascii="Helvetica" w:hAnsi="Helvetica" w:cs="Helvetica"/>
          <w:lang w:val="sv-SE"/>
        </w:rPr>
        <w:t xml:space="preserve"> CMAKE_EXE_LINKER_FLAGS_MINSIZE                                                </w:t>
      </w:r>
    </w:p>
    <w:p w:rsidR="00E66E9E" w:rsidRPr="00354397" w:rsidRDefault="00E66E9E" w:rsidP="00354397">
      <w:pPr>
        <w:rPr>
          <w:rFonts w:ascii="Helvetica" w:hAnsi="Helvetica" w:cs="Helvetica"/>
        </w:rPr>
      </w:pPr>
      <w:r w:rsidRPr="00C7670D">
        <w:rPr>
          <w:rFonts w:ascii="Helvetica" w:hAnsi="Helvetica" w:cs="Helvetica"/>
          <w:lang w:val="sv-SE"/>
        </w:rPr>
        <w:t xml:space="preserve"> </w:t>
      </w:r>
      <w:r w:rsidRPr="00354397">
        <w:rPr>
          <w:rFonts w:ascii="Helvetica" w:hAnsi="Helvetica" w:cs="Helvetica"/>
        </w:rPr>
        <w:t xml:space="preserve">CMAKE_EXE_LINKER_FLAGS_RELEASE                                                </w:t>
      </w:r>
    </w:p>
    <w:p w:rsidR="00E66E9E" w:rsidRPr="00354397" w:rsidRDefault="00E66E9E" w:rsidP="00354397">
      <w:pPr>
        <w:rPr>
          <w:rFonts w:ascii="Helvetica" w:hAnsi="Helvetica" w:cs="Helvetica"/>
        </w:rPr>
      </w:pPr>
      <w:r w:rsidRPr="00354397">
        <w:rPr>
          <w:rFonts w:ascii="Helvetica" w:hAnsi="Helvetica" w:cs="Helvetica"/>
        </w:rPr>
        <w:t xml:space="preserve"> CMAKE_EXE_LINKER_FLAGS_RELWITH                                                </w:t>
      </w:r>
    </w:p>
    <w:p w:rsidR="00E66E9E" w:rsidRPr="00354397" w:rsidRDefault="00E66E9E" w:rsidP="00354397">
      <w:pPr>
        <w:rPr>
          <w:rFonts w:ascii="Helvetica" w:hAnsi="Helvetica" w:cs="Helvetica"/>
        </w:rPr>
      </w:pPr>
      <w:r w:rsidRPr="00354397">
        <w:rPr>
          <w:rFonts w:ascii="Helvetica" w:hAnsi="Helvetica" w:cs="Helvetica"/>
        </w:rPr>
        <w:t xml:space="preserve"> CMAKE_EXPORT_COMPILE_COMMANDS    OFF                                          </w:t>
      </w:r>
    </w:p>
    <w:p w:rsidR="00E66E9E" w:rsidRPr="00354397" w:rsidRDefault="00E66E9E" w:rsidP="00354397">
      <w:pPr>
        <w:rPr>
          <w:rFonts w:ascii="Helvetica" w:hAnsi="Helvetica" w:cs="Helvetica"/>
        </w:rPr>
      </w:pPr>
      <w:r w:rsidRPr="00354397">
        <w:rPr>
          <w:rFonts w:ascii="Helvetica" w:hAnsi="Helvetica" w:cs="Helvetica"/>
        </w:rPr>
        <w:t xml:space="preserve"> CMAKE_INSTALL_PREFIX             /usr/local                                   </w:t>
      </w:r>
    </w:p>
    <w:p w:rsidR="00E66E9E" w:rsidRPr="00354397" w:rsidRDefault="00E66E9E" w:rsidP="00354397">
      <w:pPr>
        <w:rPr>
          <w:rFonts w:ascii="Helvetica" w:hAnsi="Helvetica" w:cs="Helvetica"/>
        </w:rPr>
      </w:pPr>
      <w:r w:rsidRPr="00354397">
        <w:rPr>
          <w:rFonts w:ascii="Helvetica" w:hAnsi="Helvetica" w:cs="Helvetica"/>
        </w:rPr>
        <w:t xml:space="preserve"> CMAKE_LINKER                     /usr/bin/ld                                  </w:t>
      </w:r>
    </w:p>
    <w:p w:rsidR="00E66E9E" w:rsidRPr="00354397" w:rsidRDefault="00E66E9E" w:rsidP="00354397">
      <w:pPr>
        <w:rPr>
          <w:rFonts w:ascii="Helvetica" w:hAnsi="Helvetica" w:cs="Helvetica"/>
        </w:rPr>
      </w:pPr>
      <w:r w:rsidRPr="00354397">
        <w:rPr>
          <w:rFonts w:ascii="Helvetica" w:hAnsi="Helvetica" w:cs="Helvetica"/>
        </w:rPr>
        <w:t xml:space="preserve"> CMAKE_MAKE_PROGRAM               /usr/bin/gmake                               </w:t>
      </w:r>
    </w:p>
    <w:p w:rsidR="00E66E9E" w:rsidRPr="00C7670D" w:rsidRDefault="00E66E9E" w:rsidP="00354397">
      <w:pPr>
        <w:rPr>
          <w:rFonts w:ascii="Helvetica" w:hAnsi="Helvetica" w:cs="Helvetica"/>
          <w:lang w:val="sv-SE"/>
        </w:rPr>
      </w:pPr>
      <w:r w:rsidRPr="00354397">
        <w:rPr>
          <w:rFonts w:ascii="Helvetica" w:hAnsi="Helvetica" w:cs="Helvetica"/>
        </w:rPr>
        <w:t xml:space="preserve"> </w:t>
      </w:r>
      <w:r w:rsidRPr="00C7670D">
        <w:rPr>
          <w:rFonts w:ascii="Helvetica" w:hAnsi="Helvetica" w:cs="Helvetica"/>
          <w:lang w:val="sv-SE"/>
        </w:rPr>
        <w:t xml:space="preserve">CMAKE_MODULE_LINKER_FLAGS                                                     </w:t>
      </w:r>
    </w:p>
    <w:p w:rsidR="00E66E9E" w:rsidRPr="00C7670D" w:rsidRDefault="00E66E9E" w:rsidP="00354397">
      <w:pPr>
        <w:rPr>
          <w:rFonts w:ascii="Helvetica" w:hAnsi="Helvetica" w:cs="Helvetica"/>
          <w:lang w:val="sv-SE"/>
        </w:rPr>
      </w:pPr>
      <w:r w:rsidRPr="00C7670D">
        <w:rPr>
          <w:rFonts w:ascii="Helvetica" w:hAnsi="Helvetica" w:cs="Helvetica"/>
          <w:lang w:val="sv-SE"/>
        </w:rPr>
        <w:t xml:space="preserve"> CMAKE_MODULE_LINKER_FLAGS_DEBU                                                </w:t>
      </w:r>
    </w:p>
    <w:p w:rsidR="00E66E9E" w:rsidRPr="00C7670D" w:rsidRDefault="00E66E9E" w:rsidP="00354397">
      <w:pPr>
        <w:rPr>
          <w:rFonts w:ascii="Helvetica" w:hAnsi="Helvetica" w:cs="Helvetica"/>
          <w:lang w:val="sv-SE"/>
        </w:rPr>
      </w:pPr>
      <w:r w:rsidRPr="00C7670D">
        <w:rPr>
          <w:rFonts w:ascii="Helvetica" w:hAnsi="Helvetica" w:cs="Helvetica"/>
          <w:lang w:val="sv-SE"/>
        </w:rPr>
        <w:t xml:space="preserve"> CMAKE_MODULE_LINKER_FLAGS_MINS                                                </w:t>
      </w:r>
    </w:p>
    <w:p w:rsidR="00E66E9E" w:rsidRPr="00C7670D" w:rsidRDefault="00E66E9E" w:rsidP="00354397">
      <w:pPr>
        <w:rPr>
          <w:rFonts w:ascii="Helvetica" w:hAnsi="Helvetica" w:cs="Helvetica"/>
          <w:lang w:val="sv-SE"/>
        </w:rPr>
      </w:pPr>
      <w:r w:rsidRPr="00C7670D">
        <w:rPr>
          <w:rFonts w:ascii="Helvetica" w:hAnsi="Helvetica" w:cs="Helvetica"/>
          <w:lang w:val="sv-SE"/>
        </w:rPr>
        <w:t xml:space="preserve"> CMAKE_MODULE_LINKER_FLAGS_RELE                                                </w:t>
      </w:r>
    </w:p>
    <w:p w:rsidR="00E66E9E" w:rsidRPr="00C7670D" w:rsidRDefault="00E66E9E" w:rsidP="00354397">
      <w:pPr>
        <w:rPr>
          <w:rFonts w:ascii="Helvetica" w:hAnsi="Helvetica" w:cs="Helvetica"/>
          <w:lang w:val="sv-SE"/>
        </w:rPr>
      </w:pPr>
      <w:r w:rsidRPr="00C7670D">
        <w:rPr>
          <w:rFonts w:ascii="Helvetica" w:hAnsi="Helvetica" w:cs="Helvetica"/>
          <w:lang w:val="sv-SE"/>
        </w:rPr>
        <w:t xml:space="preserve"> CMAKE_MODULE_LINKER_FLAGS_RELW                                                </w:t>
      </w:r>
    </w:p>
    <w:p w:rsidR="00E66E9E" w:rsidRPr="00C7670D" w:rsidRDefault="00E66E9E" w:rsidP="00354397">
      <w:pPr>
        <w:rPr>
          <w:rFonts w:ascii="Helvetica" w:hAnsi="Helvetica" w:cs="Helvetica"/>
          <w:lang w:val="sv-SE"/>
        </w:rPr>
      </w:pPr>
      <w:r w:rsidRPr="00C7670D">
        <w:rPr>
          <w:rFonts w:ascii="Helvetica" w:hAnsi="Helvetica" w:cs="Helvetica"/>
          <w:lang w:val="sv-SE"/>
        </w:rPr>
        <w:t xml:space="preserve"> CMAKE_NM                         /usr/bin/nm                                  </w:t>
      </w:r>
    </w:p>
    <w:p w:rsidR="00E66E9E" w:rsidRPr="00C7670D" w:rsidRDefault="00E66E9E" w:rsidP="00354397">
      <w:pPr>
        <w:rPr>
          <w:rFonts w:ascii="Helvetica" w:hAnsi="Helvetica" w:cs="Helvetica"/>
          <w:lang w:val="sv-SE"/>
        </w:rPr>
      </w:pPr>
      <w:r w:rsidRPr="00C7670D">
        <w:rPr>
          <w:rFonts w:ascii="Helvetica" w:hAnsi="Helvetica" w:cs="Helvetica"/>
          <w:lang w:val="sv-SE"/>
        </w:rPr>
        <w:t xml:space="preserve"> CMAKE_OBJCOPY                    /usr/bin/objcopy                             </w:t>
      </w:r>
    </w:p>
    <w:p w:rsidR="00E66E9E" w:rsidRPr="00354397" w:rsidRDefault="00E66E9E" w:rsidP="00354397">
      <w:pPr>
        <w:rPr>
          <w:rFonts w:ascii="Helvetica" w:hAnsi="Helvetica" w:cs="Helvetica"/>
        </w:rPr>
      </w:pPr>
      <w:r w:rsidRPr="00C7670D">
        <w:rPr>
          <w:rFonts w:ascii="Helvetica" w:hAnsi="Helvetica" w:cs="Helvetica"/>
          <w:lang w:val="sv-SE"/>
        </w:rPr>
        <w:t xml:space="preserve"> </w:t>
      </w:r>
      <w:r w:rsidRPr="00354397">
        <w:rPr>
          <w:rFonts w:ascii="Helvetica" w:hAnsi="Helvetica" w:cs="Helvetica"/>
        </w:rPr>
        <w:t xml:space="preserve">CMAKE_OBJDUMP                    /usr/bin/objdump                             </w:t>
      </w:r>
    </w:p>
    <w:p w:rsidR="00E66E9E" w:rsidRPr="00354397" w:rsidRDefault="00E66E9E" w:rsidP="00354397">
      <w:pPr>
        <w:rPr>
          <w:rFonts w:ascii="Helvetica" w:hAnsi="Helvetica" w:cs="Helvetica"/>
        </w:rPr>
      </w:pPr>
      <w:r w:rsidRPr="00354397">
        <w:rPr>
          <w:rFonts w:ascii="Helvetica" w:hAnsi="Helvetica" w:cs="Helvetica"/>
        </w:rPr>
        <w:t xml:space="preserve"> CMAKE_RANLIB                     /usr/bin/ranlib                              </w:t>
      </w:r>
    </w:p>
    <w:p w:rsidR="00E66E9E" w:rsidRPr="00354397" w:rsidRDefault="00E66E9E" w:rsidP="00354397">
      <w:pPr>
        <w:rPr>
          <w:rFonts w:ascii="Helvetica" w:hAnsi="Helvetica" w:cs="Helvetica"/>
        </w:rPr>
      </w:pPr>
      <w:r w:rsidRPr="00354397">
        <w:rPr>
          <w:rFonts w:ascii="Helvetica" w:hAnsi="Helvetica" w:cs="Helvetica"/>
        </w:rPr>
        <w:t xml:space="preserve"> CMAKE_SHARED_LINKER_FLAGS                                                     </w:t>
      </w:r>
    </w:p>
    <w:p w:rsidR="00E66E9E" w:rsidRPr="00354397" w:rsidRDefault="00E66E9E" w:rsidP="00354397">
      <w:pPr>
        <w:rPr>
          <w:rFonts w:ascii="Helvetica" w:hAnsi="Helvetica" w:cs="Helvetica"/>
        </w:rPr>
      </w:pPr>
      <w:r w:rsidRPr="00354397">
        <w:rPr>
          <w:rFonts w:ascii="Helvetica" w:hAnsi="Helvetica" w:cs="Helvetica"/>
        </w:rPr>
        <w:t xml:space="preserve"> CMAKE_SHARED_LINKER_FLAGS_DEBU                                                </w:t>
      </w:r>
    </w:p>
    <w:p w:rsidR="00E66E9E" w:rsidRPr="00354397" w:rsidRDefault="00E66E9E" w:rsidP="00354397">
      <w:pPr>
        <w:rPr>
          <w:rFonts w:ascii="Helvetica" w:hAnsi="Helvetica" w:cs="Helvetica"/>
        </w:rPr>
      </w:pPr>
      <w:r w:rsidRPr="00354397">
        <w:rPr>
          <w:rFonts w:ascii="Helvetica" w:hAnsi="Helvetica" w:cs="Helvetica"/>
        </w:rPr>
        <w:t xml:space="preserve"> CMAKE_SHARED_LINKER_FLAGS_MINS                                                </w:t>
      </w:r>
    </w:p>
    <w:p w:rsidR="00E66E9E" w:rsidRPr="00354397" w:rsidRDefault="00E66E9E" w:rsidP="00354397">
      <w:pPr>
        <w:rPr>
          <w:rFonts w:ascii="Helvetica" w:hAnsi="Helvetica" w:cs="Helvetica"/>
        </w:rPr>
      </w:pPr>
      <w:r w:rsidRPr="00354397">
        <w:rPr>
          <w:rFonts w:ascii="Helvetica" w:hAnsi="Helvetica" w:cs="Helvetica"/>
        </w:rPr>
        <w:t xml:space="preserve"> CMAKE_SHARED_LINKER_FLAGS_RELE                                                </w:t>
      </w:r>
    </w:p>
    <w:p w:rsidR="00E66E9E" w:rsidRPr="00354397" w:rsidRDefault="00E66E9E" w:rsidP="00354397">
      <w:pPr>
        <w:rPr>
          <w:rFonts w:ascii="Helvetica" w:hAnsi="Helvetica" w:cs="Helvetica"/>
        </w:rPr>
      </w:pPr>
      <w:r w:rsidRPr="00354397">
        <w:rPr>
          <w:rFonts w:ascii="Helvetica" w:hAnsi="Helvetica" w:cs="Helvetica"/>
        </w:rPr>
        <w:t xml:space="preserve"> CMAKE_SHARED_LINKER_FLAGS_RELW                                                </w:t>
      </w:r>
    </w:p>
    <w:p w:rsidR="00E66E9E" w:rsidRPr="00354397" w:rsidRDefault="00E66E9E" w:rsidP="00354397">
      <w:pPr>
        <w:rPr>
          <w:rFonts w:ascii="Helvetica" w:hAnsi="Helvetica" w:cs="Helvetica"/>
        </w:rPr>
      </w:pPr>
      <w:r w:rsidRPr="00354397">
        <w:rPr>
          <w:rFonts w:ascii="Helvetica" w:hAnsi="Helvetica" w:cs="Helvetica"/>
        </w:rPr>
        <w:t xml:space="preserve"> CMAKE_SKIP_RPATH                 OFF                                          </w:t>
      </w:r>
    </w:p>
    <w:p w:rsidR="00E66E9E" w:rsidRPr="00354397" w:rsidRDefault="00E66E9E" w:rsidP="00354397">
      <w:pPr>
        <w:rPr>
          <w:rFonts w:ascii="Helvetica" w:hAnsi="Helvetica" w:cs="Helvetica"/>
        </w:rPr>
      </w:pPr>
      <w:r w:rsidRPr="00354397">
        <w:rPr>
          <w:rFonts w:ascii="Helvetica" w:hAnsi="Helvetica" w:cs="Helvetica"/>
        </w:rPr>
        <w:t xml:space="preserve"> CMAKE_STRIP                      /usr/bin/strip                               </w:t>
      </w:r>
    </w:p>
    <w:p w:rsidR="00E66E9E" w:rsidRPr="00354397" w:rsidRDefault="00E66E9E" w:rsidP="00354397">
      <w:pPr>
        <w:rPr>
          <w:rFonts w:ascii="Helvetica" w:hAnsi="Helvetica" w:cs="Helvetica"/>
        </w:rPr>
      </w:pPr>
      <w:r w:rsidRPr="00354397">
        <w:rPr>
          <w:rFonts w:ascii="Helvetica" w:hAnsi="Helvetica" w:cs="Helvetica"/>
        </w:rPr>
        <w:t xml:space="preserve"> CMAKE_USE_RELATIVE_PATHS         OFF                                          </w:t>
      </w:r>
    </w:p>
    <w:p w:rsidR="00E66E9E" w:rsidRPr="00354397" w:rsidRDefault="00E66E9E" w:rsidP="00354397">
      <w:pPr>
        <w:rPr>
          <w:rFonts w:ascii="Helvetica" w:hAnsi="Helvetica" w:cs="Helvetica"/>
        </w:rPr>
      </w:pPr>
      <w:r w:rsidRPr="00354397">
        <w:rPr>
          <w:rFonts w:ascii="Helvetica" w:hAnsi="Helvetica" w:cs="Helvetica"/>
        </w:rPr>
        <w:t xml:space="preserve"> CMAKE_VERBOSE_MAKEFILE           OFF                                          </w:t>
      </w:r>
    </w:p>
    <w:p w:rsidR="00E66E9E" w:rsidRPr="00354397" w:rsidRDefault="00E66E9E" w:rsidP="00354397">
      <w:pPr>
        <w:rPr>
          <w:rFonts w:ascii="Helvetica" w:hAnsi="Helvetica" w:cs="Helvetica"/>
        </w:rPr>
      </w:pPr>
      <w:r w:rsidRPr="00354397">
        <w:rPr>
          <w:rFonts w:ascii="Helvetica" w:hAnsi="Helvetica" w:cs="Helvetica"/>
        </w:rPr>
        <w:t xml:space="preserve"> SimTKmolmodel                    /bubo/home/h17/samuelf/SimTK                 </w:t>
      </w:r>
    </w:p>
    <w:p w:rsidR="00E66E9E" w:rsidRPr="00354397" w:rsidRDefault="00E66E9E" w:rsidP="00354397">
      <w:pPr>
        <w:rPr>
          <w:rFonts w:ascii="Helvetica" w:hAnsi="Helvetica" w:cs="Helvetica"/>
        </w:rPr>
      </w:pPr>
      <w:r w:rsidRPr="00354397">
        <w:rPr>
          <w:rFonts w:ascii="Helvetica" w:hAnsi="Helvetica" w:cs="Helvetica"/>
        </w:rPr>
        <w:t xml:space="preserve"> SimTKsimbody                     /bubo/home/h17/samuelf/SimTK                 </w:t>
      </w:r>
    </w:p>
    <w:p w:rsidR="00E66E9E" w:rsidRDefault="00E66E9E" w:rsidP="006B44B9"/>
    <w:p w:rsidR="00E66E9E" w:rsidRDefault="00E66E9E" w:rsidP="006B44B9"/>
    <w:p w:rsidR="00E66E9E" w:rsidRDefault="00E66E9E" w:rsidP="006B44B9"/>
    <w:p w:rsidR="00E66E9E" w:rsidRDefault="00E66E9E" w:rsidP="006B44B9">
      <w:r>
        <w:t>Now compile ..</w:t>
      </w:r>
    </w:p>
    <w:p w:rsidR="00E66E9E" w:rsidRDefault="00E66E9E" w:rsidP="006B44B9"/>
    <w:p w:rsidR="00E66E9E" w:rsidRDefault="00E66E9E" w:rsidP="006B44B9">
      <w:r>
        <w:t>[samuelf@tintin1 build]$ pwd</w:t>
      </w:r>
    </w:p>
    <w:p w:rsidR="00E66E9E" w:rsidRDefault="00E66E9E" w:rsidP="006B44B9">
      <w:r>
        <w:t>/bubo/home/h17/samuelf/svn/rnatoobox/trunk/build</w:t>
      </w:r>
    </w:p>
    <w:p w:rsidR="00E66E9E" w:rsidRDefault="00E66E9E" w:rsidP="006B44B9">
      <w:r>
        <w:t>[samuelf@tintin1 build]$ make -j8</w:t>
      </w:r>
    </w:p>
    <w:p w:rsidR="00E66E9E" w:rsidRPr="006669AB" w:rsidRDefault="00E66E9E" w:rsidP="006A40C8">
      <w:pPr>
        <w:rPr>
          <w:szCs w:val="22"/>
        </w:rPr>
      </w:pPr>
    </w:p>
    <w:p w:rsidR="00E66E9E" w:rsidRPr="006669AB" w:rsidRDefault="00E66E9E" w:rsidP="006A40C8">
      <w:pPr>
        <w:rPr>
          <w:szCs w:val="22"/>
        </w:rPr>
      </w:pPr>
    </w:p>
    <w:p w:rsidR="00E66E9E" w:rsidRDefault="00E66E9E" w:rsidP="006A40C8">
      <w:pPr>
        <w:sectPr w:rsidR="00E66E9E">
          <w:headerReference w:type="even" r:id="rId16"/>
          <w:headerReference w:type="default" r:id="rId17"/>
          <w:footerReference w:type="even" r:id="rId18"/>
          <w:headerReference w:type="first" r:id="rId19"/>
          <w:footerReference w:type="first" r:id="rId20"/>
          <w:type w:val="oddPage"/>
          <w:pgSz w:w="12240" w:h="15840" w:code="1"/>
          <w:pgMar w:top="1800" w:right="1440" w:bottom="1440" w:left="1800" w:header="720" w:footer="720" w:gutter="0"/>
          <w:cols w:space="720"/>
          <w:titlePg/>
          <w:docGrid w:linePitch="299"/>
        </w:sectPr>
      </w:pPr>
    </w:p>
    <w:p w:rsidR="00E66E9E" w:rsidRDefault="00E66E9E" w:rsidP="006A40C8"/>
    <w:p w:rsidR="00E66E9E" w:rsidRDefault="00E66E9E" w:rsidP="006A40C8">
      <w:pPr>
        <w:pStyle w:val="Heading1"/>
      </w:pPr>
      <w:bookmarkStart w:id="5" w:name="_Toc232667481"/>
      <w:r>
        <w:t>Checking out breeder with subversion (svn)</w:t>
      </w:r>
      <w:bookmarkEnd w:id="5"/>
    </w:p>
    <w:p w:rsidR="00E66E9E" w:rsidRDefault="00E66E9E" w:rsidP="006A40C8"/>
    <w:p w:rsidR="00E66E9E" w:rsidRDefault="00E66E9E" w:rsidP="00AE66FC">
      <w:r>
        <w:t>To install , do this:</w:t>
      </w:r>
    </w:p>
    <w:p w:rsidR="00E66E9E" w:rsidRDefault="00E66E9E" w:rsidP="00AE66FC"/>
    <w:p w:rsidR="00E66E9E" w:rsidRDefault="00E66E9E" w:rsidP="00AE66FC">
      <w:pPr>
        <w:widowControl w:val="0"/>
        <w:autoSpaceDE w:val="0"/>
        <w:autoSpaceDN w:val="0"/>
        <w:adjustRightInd w:val="0"/>
        <w:rPr>
          <w:rFonts w:ascii="Helvetica" w:hAnsi="Helvetica" w:cs="Helvetica"/>
        </w:rPr>
      </w:pPr>
      <w:r>
        <w:rPr>
          <w:rFonts w:ascii="Helvetica" w:hAnsi="Helvetica" w:cs="Helvetica"/>
        </w:rPr>
        <w:t>mkdir ~/svn/breeder</w:t>
      </w:r>
    </w:p>
    <w:p w:rsidR="00E66E9E" w:rsidRDefault="00E66E9E" w:rsidP="00AE66FC">
      <w:pPr>
        <w:rPr>
          <w:rFonts w:ascii="Helvetica" w:hAnsi="Helvetica" w:cs="Helvetica"/>
        </w:rPr>
      </w:pPr>
      <w:r>
        <w:rPr>
          <w:rFonts w:ascii="Helvetica" w:hAnsi="Helvetica" w:cs="Helvetica"/>
        </w:rPr>
        <w:t xml:space="preserve">svn checkout </w:t>
      </w:r>
      <w:r>
        <w:rPr>
          <w:rFonts w:ascii="Helvetica" w:hAnsi="Helvetica" w:cs="Helvetica"/>
          <w:color w:val="386EFF"/>
          <w:u w:val="single" w:color="386EFF"/>
        </w:rPr>
        <w:t>https://simtk.org/svn/breeder</w:t>
      </w:r>
      <w:r>
        <w:rPr>
          <w:rFonts w:ascii="Helvetica" w:hAnsi="Helvetica" w:cs="Helvetica"/>
        </w:rPr>
        <w:t xml:space="preserve">   ~/svn/breeder</w:t>
      </w:r>
    </w:p>
    <w:p w:rsidR="00E66E9E" w:rsidRDefault="00E66E9E" w:rsidP="00AE66FC"/>
    <w:p w:rsidR="00E66E9E" w:rsidRDefault="00E66E9E" w:rsidP="00AE66FC">
      <w:r>
        <w:t>If you are going to make changes to a file, it is good to make sure you have an up to date distribution:</w:t>
      </w:r>
    </w:p>
    <w:p w:rsidR="00E66E9E" w:rsidRDefault="00E66E9E" w:rsidP="00AE66FC"/>
    <w:p w:rsidR="00E66E9E" w:rsidRPr="00C7670D" w:rsidRDefault="00E66E9E" w:rsidP="00AE66FC">
      <w:pPr>
        <w:rPr>
          <w:rFonts w:ascii="Helvetica" w:hAnsi="Helvetica" w:cs="Helvetica"/>
          <w:lang w:val="sv-SE"/>
        </w:rPr>
      </w:pPr>
      <w:r w:rsidRPr="00C7670D">
        <w:rPr>
          <w:lang w:val="sv-SE"/>
        </w:rPr>
        <w:t xml:space="preserve">cd </w:t>
      </w:r>
      <w:r w:rsidRPr="00C7670D">
        <w:rPr>
          <w:rFonts w:ascii="Helvetica" w:hAnsi="Helvetica" w:cs="Helvetica"/>
          <w:lang w:val="sv-SE"/>
        </w:rPr>
        <w:t>~/svn/breeder</w:t>
      </w:r>
    </w:p>
    <w:p w:rsidR="00E66E9E" w:rsidRPr="00C7670D" w:rsidRDefault="00E66E9E" w:rsidP="00AE66FC">
      <w:pPr>
        <w:rPr>
          <w:rFonts w:ascii="Helvetica" w:hAnsi="Helvetica" w:cs="Helvetica"/>
          <w:lang w:val="sv-SE"/>
        </w:rPr>
      </w:pPr>
      <w:r w:rsidRPr="00C7670D">
        <w:rPr>
          <w:rFonts w:ascii="Helvetica" w:hAnsi="Helvetica" w:cs="Helvetica"/>
          <w:lang w:val="sv-SE"/>
        </w:rPr>
        <w:t>svn update .</w:t>
      </w:r>
    </w:p>
    <w:p w:rsidR="00E66E9E" w:rsidRPr="00C7670D" w:rsidRDefault="00E66E9E" w:rsidP="00AE66FC">
      <w:pPr>
        <w:rPr>
          <w:rFonts w:ascii="Helvetica" w:hAnsi="Helvetica" w:cs="Helvetica"/>
          <w:lang w:val="sv-SE"/>
        </w:rPr>
      </w:pPr>
    </w:p>
    <w:p w:rsidR="00E66E9E" w:rsidRDefault="00E66E9E" w:rsidP="00AE66FC">
      <w:r>
        <w:t>Let’s say you modify Breed.cpp.  The way to commit this to the repository is this:</w:t>
      </w:r>
    </w:p>
    <w:p w:rsidR="00E66E9E" w:rsidRDefault="00E66E9E" w:rsidP="00AE66FC">
      <w:pPr>
        <w:rPr>
          <w:rFonts w:ascii="Helvetica" w:hAnsi="Helvetica" w:cs="Helvetica"/>
        </w:rPr>
      </w:pPr>
      <w:r>
        <w:rPr>
          <w:rFonts w:ascii="Helvetica" w:hAnsi="Helvetica" w:cs="Helvetica"/>
        </w:rPr>
        <w:t>svn commit ~/svn/breeder/src/Breed.cpp</w:t>
      </w:r>
    </w:p>
    <w:p w:rsidR="00E66E9E" w:rsidRDefault="00E66E9E" w:rsidP="00AE66FC"/>
    <w:p w:rsidR="00E66E9E" w:rsidRDefault="00E66E9E" w:rsidP="00AE66FC">
      <w:r>
        <w:t>If you get an error saying the editor has not been set, this means you have to issue</w:t>
      </w:r>
    </w:p>
    <w:p w:rsidR="00E66E9E" w:rsidRDefault="00E66E9E" w:rsidP="00AE66FC"/>
    <w:p w:rsidR="00E66E9E" w:rsidRPr="005863EF" w:rsidRDefault="00E66E9E" w:rsidP="005863EF">
      <w:pPr>
        <w:pBdr>
          <w:top w:val="single" w:sz="4" w:space="0" w:color="DDDDDD"/>
          <w:left w:val="single" w:sz="4" w:space="0" w:color="DDDDDD"/>
          <w:bottom w:val="single" w:sz="4" w:space="0" w:color="DDDDDD"/>
          <w:right w:val="single" w:sz="4" w:space="0" w:color="DDDDDD"/>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urier" w:hAnsi="Courier"/>
        </w:rPr>
      </w:pPr>
      <w:r w:rsidRPr="005863EF">
        <w:rPr>
          <w:rFonts w:ascii="Courier" w:hAnsi="Courier"/>
        </w:rPr>
        <w:t>export SVN_EDITOR=vim</w:t>
      </w:r>
    </w:p>
    <w:p w:rsidR="00E66E9E" w:rsidRDefault="00E66E9E" w:rsidP="00AE66FC"/>
    <w:p w:rsidR="00E66E9E" w:rsidRDefault="00E66E9E" w:rsidP="00AE66FC">
      <w:r>
        <w:t xml:space="preserve">You should add this line to your </w:t>
      </w:r>
      <w:r>
        <w:rPr>
          <w:rFonts w:ascii="Courier" w:hAnsi="Courier"/>
        </w:rPr>
        <w:t>~/.bash_profile</w:t>
      </w:r>
      <w:r>
        <w:t xml:space="preserve"> so you don’t do this every time.</w:t>
      </w:r>
    </w:p>
    <w:p w:rsidR="00E66E9E" w:rsidRPr="005863EF" w:rsidRDefault="00E66E9E" w:rsidP="00AE66FC">
      <w:r>
        <w:t>Reference:</w:t>
      </w:r>
    </w:p>
    <w:p w:rsidR="00E66E9E" w:rsidRPr="005863EF" w:rsidRDefault="00E66E9E" w:rsidP="00AE66FC">
      <w:pPr>
        <w:rPr>
          <w:rFonts w:ascii="Courier" w:hAnsi="Courier"/>
        </w:rPr>
      </w:pPr>
      <w:r w:rsidRPr="005863EF">
        <w:rPr>
          <w:rFonts w:ascii="Courier" w:hAnsi="Courier"/>
        </w:rPr>
        <w:t>http://www.techchorus.net/how-set-svneditor-environment-variable-vim</w:t>
      </w:r>
    </w:p>
    <w:p w:rsidR="00E66E9E" w:rsidRDefault="00E66E9E" w:rsidP="00AE66FC"/>
    <w:p w:rsidR="00E66E9E" w:rsidRDefault="00E66E9E" w:rsidP="00AE66FC"/>
    <w:p w:rsidR="00E66E9E" w:rsidRDefault="00E66E9E" w:rsidP="00AE66FC"/>
    <w:p w:rsidR="00E66E9E" w:rsidRDefault="00E66E9E" w:rsidP="00AE66FC"/>
    <w:p w:rsidR="00E66E9E" w:rsidRDefault="00E66E9E" w:rsidP="00AE66FC"/>
    <w:p w:rsidR="00E66E9E" w:rsidRDefault="00E66E9E" w:rsidP="00AE66FC"/>
    <w:p w:rsidR="00E66E9E" w:rsidRDefault="00E66E9E" w:rsidP="00AE66FC"/>
    <w:p w:rsidR="00E66E9E" w:rsidRDefault="00E66E9E" w:rsidP="00AE66FC"/>
    <w:p w:rsidR="00E66E9E" w:rsidRDefault="00E66E9E" w:rsidP="00AE66FC"/>
    <w:p w:rsidR="00E66E9E" w:rsidRDefault="00E66E9E" w:rsidP="00AE66FC"/>
    <w:p w:rsidR="00E66E9E" w:rsidRDefault="00E66E9E" w:rsidP="00AE66FC"/>
    <w:p w:rsidR="00E66E9E" w:rsidRDefault="00E66E9E" w:rsidP="00AE66FC">
      <w:pPr>
        <w:pStyle w:val="Heading1"/>
      </w:pPr>
      <w:bookmarkStart w:id="6" w:name="_Toc232667482"/>
      <w:r>
        <w:t>Compiling</w:t>
      </w:r>
      <w:bookmarkEnd w:id="6"/>
      <w:r>
        <w:t xml:space="preserve"> breeder  </w:t>
      </w:r>
    </w:p>
    <w:p w:rsidR="00E66E9E" w:rsidRDefault="00E66E9E" w:rsidP="00AE66FC"/>
    <w:p w:rsidR="00E66E9E" w:rsidRDefault="00E66E9E" w:rsidP="00AE66FC"/>
    <w:p w:rsidR="00E66E9E" w:rsidRDefault="00E66E9E" w:rsidP="00AE66FC">
      <w:r>
        <w:t>Your LD_LIBRARY_PATH should point to wherever you have libMMBlib.so, e.g. :</w:t>
      </w:r>
    </w:p>
    <w:p w:rsidR="00E66E9E" w:rsidRDefault="00E66E9E" w:rsidP="00AE66FC">
      <w:r>
        <w:t>export LD_LIBRARY_PATH=~/svn/RNAToolbox/trunk/build</w:t>
      </w:r>
    </w:p>
    <w:p w:rsidR="00E66E9E" w:rsidRDefault="00E66E9E" w:rsidP="00AE66FC"/>
    <w:p w:rsidR="00E66E9E" w:rsidRDefault="00E66E9E" w:rsidP="00AE66FC"/>
    <w:p w:rsidR="00E66E9E" w:rsidRDefault="00E66E9E" w:rsidP="00AE66FC">
      <w:r>
        <w:t>You will then need to compile:</w:t>
      </w:r>
    </w:p>
    <w:p w:rsidR="00E66E9E" w:rsidRDefault="00E66E9E" w:rsidP="00AE66FC">
      <w:pPr>
        <w:rPr>
          <w:rFonts w:ascii="Helvetica" w:hAnsi="Helvetica" w:cs="Helvetica"/>
        </w:rPr>
      </w:pPr>
      <w:r>
        <w:t xml:space="preserve">cd </w:t>
      </w:r>
      <w:r>
        <w:rPr>
          <w:rFonts w:ascii="Helvetica" w:hAnsi="Helvetica" w:cs="Helvetica"/>
        </w:rPr>
        <w:t>~/svn/breeder/build</w:t>
      </w:r>
    </w:p>
    <w:p w:rsidR="00E66E9E" w:rsidRDefault="00E66E9E" w:rsidP="00AE66FC"/>
    <w:p w:rsidR="00E66E9E" w:rsidRDefault="00E66E9E" w:rsidP="00AE66FC">
      <w:r>
        <w:t>ccmake ..</w:t>
      </w:r>
    </w:p>
    <w:p w:rsidR="00E66E9E" w:rsidRDefault="00E66E9E" w:rsidP="00AE66FC"/>
    <w:p w:rsidR="00E66E9E" w:rsidRDefault="00E66E9E" w:rsidP="00AE66FC">
      <w:r>
        <w:t>Then check your cmake variables.  The big pitfalls are the ones that locate your linked libraries (mysql, SimTK, MMB).</w:t>
      </w:r>
    </w:p>
    <w:p w:rsidR="00E66E9E" w:rsidRDefault="00E66E9E" w:rsidP="00AE66FC"/>
    <w:p w:rsidR="00E66E9E" w:rsidRDefault="00E66E9E" w:rsidP="00AE66FC">
      <w:r>
        <w:t>Now compile ..</w:t>
      </w:r>
    </w:p>
    <w:p w:rsidR="00E66E9E" w:rsidRDefault="00E66E9E" w:rsidP="00AE66FC"/>
    <w:p w:rsidR="00E66E9E" w:rsidRDefault="00E66E9E" w:rsidP="00AE66FC">
      <w:r>
        <w:t>[samuelf@tintin1 build]$ pwd</w:t>
      </w:r>
    </w:p>
    <w:p w:rsidR="00E66E9E" w:rsidRDefault="00E66E9E" w:rsidP="00AE66FC">
      <w:r>
        <w:t>/bubo/home/h17/samuelf/svn/breeder/build</w:t>
      </w:r>
    </w:p>
    <w:p w:rsidR="00E66E9E" w:rsidRDefault="00E66E9E" w:rsidP="00AE66FC">
      <w:r>
        <w:t>[samuelf@tintin1 build]$ make -j8</w:t>
      </w:r>
    </w:p>
    <w:p w:rsidR="00E66E9E" w:rsidRDefault="00E66E9E" w:rsidP="00AE66FC">
      <w:r>
        <w:t>Linking CXX executable breeder</w:t>
      </w:r>
    </w:p>
    <w:p w:rsidR="00E66E9E" w:rsidRDefault="00E66E9E" w:rsidP="00AE66FC">
      <w:r>
        <w:t>[100%] Built target breeder</w:t>
      </w:r>
    </w:p>
    <w:p w:rsidR="00E66E9E" w:rsidRDefault="00E66E9E" w:rsidP="00AE66FC">
      <w:r>
        <w:t>[samuelf@tintin1 build]$</w:t>
      </w:r>
    </w:p>
    <w:p w:rsidR="00E66E9E" w:rsidRDefault="00E66E9E" w:rsidP="00AE66FC"/>
    <w:p w:rsidR="00E66E9E" w:rsidRDefault="00E66E9E" w:rsidP="00AE66FC"/>
    <w:p w:rsidR="00E66E9E" w:rsidRDefault="00E66E9E" w:rsidP="00AE66FC"/>
    <w:p w:rsidR="00E66E9E" w:rsidRDefault="00E66E9E" w:rsidP="00AE66FC"/>
    <w:p w:rsidR="00E66E9E" w:rsidRDefault="00E66E9E" w:rsidP="00AE66FC"/>
    <w:p w:rsidR="00E66E9E" w:rsidRDefault="00E66E9E" w:rsidP="00AE66FC"/>
    <w:p w:rsidR="00E66E9E" w:rsidRDefault="00E66E9E" w:rsidP="00AE66FC"/>
    <w:p w:rsidR="00E66E9E" w:rsidRDefault="00E66E9E" w:rsidP="00AE66FC"/>
    <w:p w:rsidR="00E66E9E" w:rsidRDefault="00E66E9E" w:rsidP="002B3D28"/>
    <w:p w:rsidR="00E66E9E" w:rsidRDefault="00E66E9E" w:rsidP="002B3D28"/>
    <w:p w:rsidR="00E66E9E" w:rsidRDefault="00E66E9E" w:rsidP="00AE66FC"/>
    <w:p w:rsidR="00E66E9E" w:rsidRDefault="00E66E9E" w:rsidP="006F307B"/>
    <w:p w:rsidR="00E66E9E" w:rsidRDefault="00E66E9E" w:rsidP="006F307B">
      <w:pPr>
        <w:pStyle w:val="Heading1"/>
      </w:pPr>
      <w:bookmarkStart w:id="7" w:name="_Toc232667483"/>
      <w:r>
        <w:t>Running</w:t>
      </w:r>
      <w:bookmarkEnd w:id="7"/>
    </w:p>
    <w:p w:rsidR="00E66E9E" w:rsidRDefault="00E66E9E" w:rsidP="006F307B"/>
    <w:p w:rsidR="00E66E9E" w:rsidRDefault="00E66E9E" w:rsidP="006F307B"/>
    <w:p w:rsidR="00E66E9E" w:rsidRDefault="00E66E9E" w:rsidP="006F307B">
      <w:r>
        <w:t>To run, use:</w:t>
      </w:r>
    </w:p>
    <w:p w:rsidR="00E66E9E" w:rsidRDefault="00E66E9E" w:rsidP="006F307B"/>
    <w:p w:rsidR="00E66E9E" w:rsidRPr="00FC5A22" w:rsidRDefault="00E66E9E" w:rsidP="006F307B">
      <w:r>
        <w:t>~/svn</w:t>
      </w:r>
      <w:r w:rsidRPr="00FC5A22">
        <w:t>/breeder</w:t>
      </w:r>
      <w:r>
        <w:t>/build/breeder</w:t>
      </w:r>
      <w:r w:rsidRPr="00FC5A22">
        <w:t xml:space="preserve"> -ID 14MAY13 -MLF ./mutations-list.txt </w:t>
      </w:r>
    </w:p>
    <w:p w:rsidR="00E66E9E" w:rsidRDefault="00E66E9E" w:rsidP="006F307B"/>
    <w:p w:rsidR="00E66E9E" w:rsidRDefault="00E66E9E" w:rsidP="006F307B">
      <w:r>
        <w:t xml:space="preserve">Where the file specified by –MLF contains as many mutants as you wish, in the format : X-NNI-S.x-nni-s </w:t>
      </w:r>
      <w:r w:rsidRPr="00996C3F">
        <w:t>where X is the chain ID, NNI is the residue ID and insertion code (if any) and S is the substituted residue type. Separate the mutants with</w:t>
      </w:r>
      <w:r>
        <w:t xml:space="preserve"> “.” For example:</w:t>
      </w:r>
    </w:p>
    <w:p w:rsidR="00E66E9E" w:rsidRPr="006F307B" w:rsidRDefault="00E66E9E" w:rsidP="006F307B">
      <w:pPr>
        <w:rPr>
          <w:rFonts w:ascii="Courier" w:hAnsi="Courier"/>
        </w:rPr>
      </w:pPr>
      <w:r w:rsidRPr="006F307B">
        <w:rPr>
          <w:rFonts w:ascii="Courier" w:hAnsi="Courier"/>
        </w:rPr>
        <w:t>C-128-V.C-147-H.C-163-N</w:t>
      </w:r>
    </w:p>
    <w:p w:rsidR="00E66E9E" w:rsidRPr="006F307B" w:rsidRDefault="00E66E9E" w:rsidP="006F307B">
      <w:pPr>
        <w:rPr>
          <w:rFonts w:ascii="Courier" w:hAnsi="Courier"/>
        </w:rPr>
      </w:pPr>
      <w:r w:rsidRPr="006F307B">
        <w:rPr>
          <w:rFonts w:ascii="Courier" w:hAnsi="Courier"/>
        </w:rPr>
        <w:t>C-128-R.C-147-H.C-163-N</w:t>
      </w:r>
    </w:p>
    <w:p w:rsidR="00E66E9E" w:rsidRDefault="00E66E9E" w:rsidP="006F307B"/>
    <w:p w:rsidR="00E66E9E" w:rsidRDefault="00E66E9E" w:rsidP="006F307B">
      <w:r>
        <w:t>Breeder will fetch all run parameters (except the actual mutations) from the mysql jobInfo table:</w:t>
      </w:r>
    </w:p>
    <w:p w:rsidR="00E66E9E" w:rsidRPr="006F307B" w:rsidRDefault="00E66E9E" w:rsidP="006F307B">
      <w:pPr>
        <w:rPr>
          <w:rFonts w:ascii="Courier" w:hAnsi="Courier"/>
        </w:rPr>
      </w:pPr>
      <w:r w:rsidRPr="006F307B">
        <w:rPr>
          <w:rFonts w:ascii="Courier" w:hAnsi="Courier"/>
        </w:rPr>
        <w:t>mysql&gt; select * from jobInfo;</w:t>
      </w:r>
    </w:p>
    <w:p w:rsidR="00E66E9E" w:rsidRPr="006F307B" w:rsidRDefault="00E66E9E" w:rsidP="006F307B">
      <w:pPr>
        <w:rPr>
          <w:rFonts w:ascii="Courier" w:hAnsi="Courier"/>
        </w:rPr>
      </w:pPr>
      <w:r w:rsidRPr="006F307B">
        <w:rPr>
          <w:rFonts w:ascii="Courier" w:hAnsi="Courier"/>
        </w:rPr>
        <w:t>+--------------------------------------------------------+--------------------------------------------------------------+------------+----------------+----------------+---------------------------------------+------------------------------------------------------------------------------------------------------------------------------------------------------------------------------------------------------------------------------------------------------------------+-------------------+-----------------------+-----------------------------------------------------------+</w:t>
      </w:r>
    </w:p>
    <w:p w:rsidR="00E66E9E" w:rsidRPr="006F307B" w:rsidRDefault="00E66E9E" w:rsidP="006F307B">
      <w:pPr>
        <w:rPr>
          <w:rFonts w:ascii="Courier" w:hAnsi="Courier"/>
        </w:rPr>
      </w:pPr>
      <w:r w:rsidRPr="006F307B">
        <w:rPr>
          <w:rFonts w:ascii="Courier" w:hAnsi="Courier"/>
        </w:rPr>
        <w:t>| runID                                                  | batch_directory                                              | maxMutants | generationSize | maxGenerations | decayConstantsBetweenHighestAndLowest | wildTypeSequence                                                                                                                                                                                                                                                 | reportingInterval | numReportingIntervals | wildTypeStructureFileName                                 |</w:t>
      </w:r>
    </w:p>
    <w:p w:rsidR="00E66E9E" w:rsidRPr="006F307B" w:rsidRDefault="00E66E9E" w:rsidP="006F307B">
      <w:pPr>
        <w:rPr>
          <w:rFonts w:ascii="Courier" w:hAnsi="Courier"/>
        </w:rPr>
      </w:pPr>
      <w:r w:rsidRPr="006F307B">
        <w:rPr>
          <w:rFonts w:ascii="Courier" w:hAnsi="Courier"/>
        </w:rPr>
        <w:t>+--------------------------------------------------------+--------------------------------------------------------------+------------+----------------+----------------+---------------------------------------+------------------------------------------------------------------------------------------------------------------------------------------------------------------------------------------------------------------------------------------------------------------+-------------------+-----------------------+-----------------------------------------------------------+</w:t>
      </w:r>
    </w:p>
    <w:p w:rsidR="00E66E9E" w:rsidRPr="006F307B" w:rsidRDefault="00E66E9E" w:rsidP="006F307B">
      <w:pPr>
        <w:rPr>
          <w:rFonts w:ascii="Courier" w:hAnsi="Courier"/>
        </w:rPr>
      </w:pPr>
      <w:r w:rsidRPr="006F307B">
        <w:rPr>
          <w:rFonts w:ascii="Courier" w:hAnsi="Courier"/>
        </w:rPr>
        <w:t>| 14MAY13                                                | /bubo/home/h17/samuelf/glob/projects/protein-A/14MAY13       |          4 |              2 |           1000 |                                     5 | C:FNKEQQNAFYEILHLPNLNEEQRNGFIQSLKDDPSQSANLLAEA.D:PSVFLFPPKPKDTLMISRTPEVTCVVVDVSHEDPQVKFNWYVDGVQVHNAKTKPREQQYNSTYRVVSVLTVLHQNWLDGKEYKCKVSNKALPAPIEKTISKAKGQPREPQVYTLPPSREEMTKNQVSLTCLVKGFYPSDIAVEWESNGQPENNYKTTPPVLDSDGSFFLYSKLTVDKSRWQQGNVFSCSVMHEALHNHYTQKSLSLS |                 1 |                    15 | /bubo/home/h17/samuelf/glob/projects/protein-A/last.1.pdb |</w:t>
      </w:r>
    </w:p>
    <w:p w:rsidR="00E66E9E" w:rsidRPr="006F307B" w:rsidRDefault="00E66E9E" w:rsidP="006F307B">
      <w:pPr>
        <w:rPr>
          <w:rFonts w:ascii="Courier" w:hAnsi="Courier"/>
        </w:rPr>
      </w:pPr>
      <w:r w:rsidRPr="006F307B">
        <w:rPr>
          <w:rFonts w:ascii="Courier" w:hAnsi="Courier"/>
        </w:rPr>
        <w:t>+--------------------------------------------------------+--------------------------------------------------------------+------------+----------------+----------------+---------------------------------------+------------------------------------------------------------------------------------------------------------------------------------------------------------------------------------------------------------------------------------------------------------------+-------------------+-----------------------+-----------------------------------------------------------+</w:t>
      </w:r>
    </w:p>
    <w:p w:rsidR="00E66E9E" w:rsidRPr="006F307B" w:rsidRDefault="00E66E9E" w:rsidP="006F307B">
      <w:pPr>
        <w:rPr>
          <w:rFonts w:ascii="Courier" w:hAnsi="Courier"/>
        </w:rPr>
      </w:pPr>
      <w:r w:rsidRPr="006F307B">
        <w:rPr>
          <w:rFonts w:ascii="Courier" w:hAnsi="Courier"/>
        </w:rPr>
        <w:t>7 rows in set (0.00 sec)</w:t>
      </w:r>
    </w:p>
    <w:p w:rsidR="00E66E9E" w:rsidRPr="006F307B" w:rsidRDefault="00E66E9E" w:rsidP="006F307B">
      <w:pPr>
        <w:rPr>
          <w:rFonts w:ascii="Courier" w:hAnsi="Courier"/>
        </w:rPr>
      </w:pPr>
    </w:p>
    <w:p w:rsidR="00E66E9E" w:rsidRPr="006F307B" w:rsidRDefault="00E66E9E" w:rsidP="006F307B">
      <w:pPr>
        <w:rPr>
          <w:rFonts w:ascii="Courier" w:hAnsi="Courier"/>
        </w:rPr>
      </w:pPr>
      <w:r w:rsidRPr="006F307B">
        <w:rPr>
          <w:rFonts w:ascii="Courier" w:hAnsi="Courier"/>
        </w:rPr>
        <w:t>mysql&gt;</w:t>
      </w:r>
    </w:p>
    <w:p w:rsidR="00E66E9E" w:rsidRDefault="00E66E9E" w:rsidP="006F307B"/>
    <w:p w:rsidR="00E66E9E" w:rsidRDefault="00E66E9E" w:rsidP="006F307B">
      <w:r>
        <w:t xml:space="preserve">You can change reportingInterval and numReportingIntervals on jobInfo, but as yet not other MMB parameters.  If you wish to modify MMB’s other parameters, to go into commands.dat, modify src/Chromosome.cpp method </w:t>
      </w:r>
      <w:r w:rsidRPr="00996C3F">
        <w:t>writeCommonPart</w:t>
      </w:r>
      <w:r>
        <w:t>:</w:t>
      </w:r>
    </w:p>
    <w:p w:rsidR="00E66E9E" w:rsidRDefault="00E66E9E" w:rsidP="006F307B"/>
    <w:p w:rsidR="00E66E9E" w:rsidRDefault="00E66E9E" w:rsidP="006F307B"/>
    <w:p w:rsidR="00E66E9E" w:rsidRDefault="00E66E9E" w:rsidP="006F307B">
      <w:r>
        <w:t xml:space="preserve">        void Chromosome::writeCommonPart(std::ofstream &amp; output, MysqlConnection &amp; mysqlConnection) {</w:t>
      </w:r>
    </w:p>
    <w:p w:rsidR="00E66E9E" w:rsidRDefault="00E66E9E" w:rsidP="006F307B"/>
    <w:p w:rsidR="00E66E9E" w:rsidRDefault="00E66E9E" w:rsidP="006F307B">
      <w:r>
        <w:t xml:space="preserve">                output &lt;&lt;"firstStage 2 "&lt;&lt;std::endl;</w:t>
      </w:r>
    </w:p>
    <w:p w:rsidR="00E66E9E" w:rsidRDefault="00E66E9E" w:rsidP="006F307B">
      <w:r>
        <w:t xml:space="preserve">                output &lt;&lt;"lastStage 2"&lt;&lt;std::endl;</w:t>
      </w:r>
    </w:p>
    <w:p w:rsidR="00E66E9E" w:rsidRDefault="00E66E9E" w:rsidP="006F307B">
      <w:r>
        <w:t xml:space="preserve">                output &lt;&lt;"loadSequencesFromPdb  "&lt;&lt;std::endl;</w:t>
      </w:r>
    </w:p>
    <w:p w:rsidR="00E66E9E" w:rsidRDefault="00E66E9E" w:rsidP="006F307B">
      <w:r>
        <w:t xml:space="preserve">                output &lt;&lt;"smallGroupInertiaMultiplier 11  "&lt;&lt;std::endl;</w:t>
      </w:r>
    </w:p>
    <w:p w:rsidR="00E66E9E" w:rsidRDefault="00E66E9E" w:rsidP="006F307B">
      <w:r>
        <w:t xml:space="preserve">                output &lt;&lt;"#reportingInterval .000000000000000000000001"&lt;&lt;std::endl;</w:t>
      </w:r>
    </w:p>
    <w:p w:rsidR="00E66E9E" w:rsidRDefault="00E66E9E" w:rsidP="006F307B">
      <w:r>
        <w:t xml:space="preserve">                output &lt;&lt;"reportingInterval ";</w:t>
      </w:r>
    </w:p>
    <w:p w:rsidR="00E66E9E" w:rsidRDefault="00E66E9E" w:rsidP="006F307B">
      <w:r>
        <w:t xml:space="preserve">                output &lt;&lt;mysqlConnection.getReportingInterval();</w:t>
      </w:r>
    </w:p>
    <w:p w:rsidR="00E66E9E" w:rsidRDefault="00E66E9E" w:rsidP="006F307B">
      <w:r>
        <w:t xml:space="preserve">                output &lt;&lt;std::endl;</w:t>
      </w:r>
    </w:p>
    <w:p w:rsidR="00E66E9E" w:rsidRDefault="00E66E9E" w:rsidP="006F307B">
      <w:r>
        <w:t xml:space="preserve">                output &lt;&lt;"numReportingIntervals "; //150 "&lt;&lt;std::endl; </w:t>
      </w:r>
    </w:p>
    <w:p w:rsidR="00E66E9E" w:rsidRDefault="00E66E9E" w:rsidP="006F307B">
      <w:r>
        <w:t xml:space="preserve">                output &lt;&lt; mysqlConnection.getNumReportingIntervals();</w:t>
      </w:r>
    </w:p>
    <w:p w:rsidR="00E66E9E" w:rsidRDefault="00E66E9E" w:rsidP="006F307B">
      <w:r>
        <w:t xml:space="preserve">                output &lt;&lt;std::endl;</w:t>
      </w:r>
    </w:p>
    <w:p w:rsidR="00E66E9E" w:rsidRDefault="00E66E9E" w:rsidP="006F307B">
      <w:r>
        <w:t xml:space="preserve">                output &lt;&lt;"#numReportingIntervals 1 "&lt;&lt;std::endl;</w:t>
      </w:r>
    </w:p>
    <w:p w:rsidR="00E66E9E" w:rsidRDefault="00E66E9E" w:rsidP="006F307B">
      <w:r>
        <w:t xml:space="preserve">                output &lt;&lt;"readAtStage 2"&lt;&lt;std::endl;</w:t>
      </w:r>
    </w:p>
    <w:p w:rsidR="00E66E9E" w:rsidRDefault="00E66E9E" w:rsidP="006F307B">
      <w:r>
        <w:t xml:space="preserve">                output &lt;&lt;"globalBondTorsionScaleFactor 1"&lt;&lt;std::endl;</w:t>
      </w:r>
    </w:p>
    <w:p w:rsidR="00E66E9E" w:rsidRDefault="00E66E9E" w:rsidP="006F307B">
      <w:r>
        <w:t xml:space="preserve">                output &lt;&lt;"globalBondBendScaleFactor 1"&lt;&lt;std::endl;</w:t>
      </w:r>
    </w:p>
    <w:p w:rsidR="00E66E9E" w:rsidRDefault="00E66E9E" w:rsidP="006F307B">
      <w:r>
        <w:t xml:space="preserve">                output &lt;&lt;"globalCoulombScaleFactor 1"&lt;&lt;std::endl;</w:t>
      </w:r>
    </w:p>
    <w:p w:rsidR="00E66E9E" w:rsidRDefault="00E66E9E" w:rsidP="006F307B">
      <w:r>
        <w:t xml:space="preserve">                output &lt;&lt;"globalVdwScaleFactor 1"&lt;&lt;std::endl;</w:t>
      </w:r>
    </w:p>
    <w:p w:rsidR="00E66E9E" w:rsidRDefault="00E66E9E" w:rsidP="006F307B">
      <w:r>
        <w:t xml:space="preserve">                output &lt;&lt;"globalAmberImproperTorsionScaleFactor 1"&lt;&lt;std::endl;</w:t>
      </w:r>
    </w:p>
    <w:p w:rsidR="00E66E9E" w:rsidRDefault="00E66E9E" w:rsidP="006F307B">
      <w:r>
        <w:t xml:space="preserve">                output &lt;&lt;"readBlockEnd"&lt;&lt;std::endl;</w:t>
      </w:r>
    </w:p>
    <w:p w:rsidR="00E66E9E" w:rsidRDefault="00E66E9E" w:rsidP="006F307B">
      <w:r>
        <w:t xml:space="preserve">                output &lt;&lt;"randomizeInitialVelocities false"&lt;&lt;std::endl;</w:t>
      </w:r>
    </w:p>
    <w:p w:rsidR="00E66E9E" w:rsidRDefault="00E66E9E" w:rsidP="006F307B">
      <w:r>
        <w:t xml:space="preserve">                output &lt;&lt;"mobilizer Rigid"&lt;&lt;std::endl;</w:t>
      </w:r>
    </w:p>
    <w:p w:rsidR="00E66E9E" w:rsidRDefault="00E66E9E" w:rsidP="006F307B">
      <w:r>
        <w:t xml:space="preserve">                output &lt;&lt;"constrainChainRigidSegments"&lt;&lt;std::endl;</w:t>
      </w:r>
    </w:p>
    <w:p w:rsidR="00E66E9E" w:rsidRDefault="00E66E9E" w:rsidP="006F307B">
      <w:r>
        <w:t xml:space="preserve">        };</w:t>
      </w:r>
    </w:p>
    <w:p w:rsidR="00E66E9E" w:rsidRDefault="00E66E9E" w:rsidP="006F307B"/>
    <w:p w:rsidR="00E66E9E" w:rsidRDefault="00E66E9E" w:rsidP="006F307B">
      <w:r>
        <w:tab/>
      </w:r>
    </w:p>
    <w:p w:rsidR="00E66E9E" w:rsidRDefault="00E66E9E" w:rsidP="006F307B">
      <w:r>
        <w:t>You will then need to recompile:</w:t>
      </w:r>
    </w:p>
    <w:p w:rsidR="00E66E9E" w:rsidRDefault="00E66E9E" w:rsidP="006F307B"/>
    <w:p w:rsidR="00E66E9E" w:rsidRDefault="00E66E9E" w:rsidP="006F307B">
      <w:r>
        <w:t>[samuelf@tintin1 build]$ pwd</w:t>
      </w:r>
    </w:p>
    <w:p w:rsidR="00E66E9E" w:rsidRDefault="00E66E9E" w:rsidP="006F307B">
      <w:r>
        <w:t>/bubo/home/h17/samuelf/svn/breeder/build</w:t>
      </w:r>
    </w:p>
    <w:p w:rsidR="00E66E9E" w:rsidRDefault="00E66E9E" w:rsidP="006F307B">
      <w:r>
        <w:t>[samuelf@tintin1 build]$ make -j8</w:t>
      </w:r>
    </w:p>
    <w:p w:rsidR="00E66E9E" w:rsidRDefault="00E66E9E" w:rsidP="006F307B">
      <w:r>
        <w:t>Linking CXX executable breeder</w:t>
      </w:r>
    </w:p>
    <w:p w:rsidR="00E66E9E" w:rsidRDefault="00E66E9E" w:rsidP="006F307B">
      <w:r>
        <w:t>[100%] Built target breeder</w:t>
      </w:r>
    </w:p>
    <w:p w:rsidR="00E66E9E" w:rsidRDefault="00E66E9E" w:rsidP="006F307B">
      <w:r>
        <w:t>[samuelf@tintin1 build]$</w:t>
      </w:r>
    </w:p>
    <w:p w:rsidR="00E66E9E" w:rsidRDefault="00E66E9E" w:rsidP="006F307B">
      <w:r>
        <w:t xml:space="preserve"> </w:t>
      </w:r>
    </w:p>
    <w:p w:rsidR="00E66E9E" w:rsidRDefault="00E66E9E" w:rsidP="006F307B"/>
    <w:p w:rsidR="00E66E9E" w:rsidRDefault="00E66E9E" w:rsidP="006F307B">
      <w:pPr>
        <w:pStyle w:val="Heading2"/>
      </w:pPr>
      <w:bookmarkStart w:id="8" w:name="_Toc232667484"/>
      <w:r>
        <w:t>Starting a new job</w:t>
      </w:r>
      <w:bookmarkEnd w:id="8"/>
    </w:p>
    <w:p w:rsidR="00E66E9E" w:rsidRPr="00DB7F43" w:rsidRDefault="00E66E9E" w:rsidP="006F307B"/>
    <w:p w:rsidR="00E66E9E" w:rsidRDefault="00E66E9E" w:rsidP="006F307B">
      <w:r>
        <w:t>First, go to the jobInfo table and specify the parameters for the job, e.g.:</w:t>
      </w:r>
    </w:p>
    <w:p w:rsidR="00E66E9E" w:rsidRDefault="00E66E9E" w:rsidP="006F307B">
      <w:r>
        <w:t>insert into jobInfo (runID , batch_directory   , ,reportingInterval ,numReportingIntervals , wildTypeStructureFileName)  VALUES (“17MAY13” , “/bubo/home/h17/samuelf/glob/projects/recA/17MAY13” , 0.1, 150, “/bubo/home/h17/samuelf/glob/projects/recA/last.1.pdb”);</w:t>
      </w:r>
    </w:p>
    <w:p w:rsidR="00E66E9E" w:rsidRDefault="00E66E9E" w:rsidP="006F307B"/>
    <w:p w:rsidR="00E66E9E" w:rsidRDefault="00E66E9E" w:rsidP="006F307B">
      <w:r>
        <w:t>Now put all your mutants in a text file.  Name whatever you want (e.g. myMutants.txt).  Then run as:</w:t>
      </w:r>
    </w:p>
    <w:p w:rsidR="00E66E9E" w:rsidRDefault="00E66E9E" w:rsidP="006F307B"/>
    <w:p w:rsidR="00E66E9E" w:rsidRPr="00FC5A22" w:rsidRDefault="00E66E9E" w:rsidP="006F307B">
      <w:r w:rsidRPr="00FC5A22">
        <w:t xml:space="preserve">./breeder -ID </w:t>
      </w:r>
      <w:r>
        <w:t xml:space="preserve">17MAY13 </w:t>
      </w:r>
      <w:r w:rsidRPr="00FC5A22">
        <w:t>-MLF ./</w:t>
      </w:r>
      <w:r>
        <w:t>myMutants</w:t>
      </w:r>
      <w:r w:rsidRPr="00FC5A22">
        <w:t xml:space="preserve">.txt </w:t>
      </w:r>
    </w:p>
    <w:p w:rsidR="00E66E9E" w:rsidRDefault="00E66E9E" w:rsidP="006F307B"/>
    <w:p w:rsidR="00E66E9E" w:rsidRDefault="00E66E9E" w:rsidP="006F307B">
      <w:pPr>
        <w:pStyle w:val="Heading2"/>
      </w:pPr>
      <w:bookmarkStart w:id="9" w:name="_Toc232667485"/>
      <w:r>
        <w:t>Useful MySQL commands:</w:t>
      </w:r>
      <w:bookmarkEnd w:id="9"/>
    </w:p>
    <w:p w:rsidR="00E66E9E" w:rsidRDefault="00E66E9E" w:rsidP="006F307B"/>
    <w:p w:rsidR="00E66E9E" w:rsidRPr="00DB7F43" w:rsidRDefault="00E66E9E" w:rsidP="006F307B">
      <w:r>
        <w:t>Include update and delete</w:t>
      </w:r>
    </w:p>
    <w:p w:rsidR="00E66E9E" w:rsidRDefault="00E66E9E" w:rsidP="006F307B">
      <w:r>
        <w:t>update jobInfo  set lastStage = 3 where runID = “14MAY13”;</w:t>
      </w:r>
    </w:p>
    <w:p w:rsidR="00E66E9E" w:rsidRDefault="00E66E9E" w:rsidP="006F307B">
      <w:r>
        <w:t>Be very careful with the delete command!  Always run it with a carefully selected “where” restriction:</w:t>
      </w:r>
    </w:p>
    <w:p w:rsidR="00E66E9E" w:rsidRDefault="00E66E9E" w:rsidP="006F307B">
      <w:r>
        <w:t>delete from jobInfo where runID = “14MAY13”;</w:t>
      </w:r>
    </w:p>
    <w:p w:rsidR="00E66E9E" w:rsidRDefault="00E66E9E" w:rsidP="006F307B"/>
    <w:p w:rsidR="00E66E9E" w:rsidRDefault="00E66E9E" w:rsidP="006F307B"/>
    <w:p w:rsidR="00E66E9E" w:rsidRDefault="00E66E9E" w:rsidP="006F307B"/>
    <w:p w:rsidR="00E66E9E" w:rsidRPr="00DD4F2E" w:rsidRDefault="00E66E9E" w:rsidP="006A40C8">
      <w:pPr>
        <w:pStyle w:val="Heading1"/>
        <w:numPr>
          <w:ilvl w:val="0"/>
          <w:numId w:val="0"/>
        </w:numPr>
        <w:ind w:left="1080"/>
      </w:pPr>
    </w:p>
    <w:sectPr w:rsidR="00E66E9E" w:rsidRPr="00DD4F2E" w:rsidSect="006A40C8">
      <w:headerReference w:type="even" r:id="rId21"/>
      <w:headerReference w:type="default" r:id="rId22"/>
      <w:footerReference w:type="even" r:id="rId23"/>
      <w:headerReference w:type="first" r:id="rId24"/>
      <w:footerReference w:type="first" r:id="rId25"/>
      <w:type w:val="oddPage"/>
      <w:pgSz w:w="12240" w:h="15840" w:code="1"/>
      <w:pgMar w:top="1440" w:right="1440" w:bottom="1440" w:left="1800" w:header="720" w:footer="720" w:gutter="0"/>
      <w:cols w:space="720"/>
      <w:titlePg/>
      <w:rtlGut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6E9E" w:rsidRDefault="00E66E9E">
      <w:pPr>
        <w:spacing w:line="240" w:lineRule="auto"/>
      </w:pPr>
      <w:r>
        <w:separator/>
      </w:r>
    </w:p>
  </w:endnote>
  <w:endnote w:type="continuationSeparator" w:id="0">
    <w:p w:rsidR="00E66E9E" w:rsidRDefault="00E66E9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ITC Officina Sans Book">
    <w:altName w:val="Courier"/>
    <w:panose1 w:val="00000000000000000000"/>
    <w:charset w:val="00"/>
    <w:family w:val="auto"/>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E9E" w:rsidRDefault="00E66E9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E9E" w:rsidRDefault="00E66E9E">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E9E" w:rsidRDefault="00E66E9E">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E9E" w:rsidRDefault="00E66E9E">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E9E" w:rsidRDefault="00E66E9E">
    <w:pPr>
      <w:pStyle w:val="Footer"/>
      <w:ind w:right="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E9E" w:rsidRDefault="00E66E9E">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6E9E" w:rsidRDefault="00E66E9E">
      <w:pPr>
        <w:spacing w:line="240" w:lineRule="auto"/>
      </w:pPr>
      <w:r>
        <w:separator/>
      </w:r>
    </w:p>
  </w:footnote>
  <w:footnote w:type="continuationSeparator" w:id="0">
    <w:p w:rsidR="00E66E9E" w:rsidRDefault="00E66E9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E9E" w:rsidRDefault="00E66E9E">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E66E9E" w:rsidRDefault="00E66E9E">
    <w:pPr>
      <w:pStyle w:val="Header"/>
      <w:ind w:right="360" w:firstLine="36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E9E" w:rsidRDefault="00E66E9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E9E" w:rsidRDefault="00E66E9E">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3</w:t>
    </w:r>
    <w:r>
      <w:rPr>
        <w:rStyle w:val="PageNumber"/>
      </w:rPr>
      <w:fldChar w:fldCharType="end"/>
    </w:r>
  </w:p>
  <w:p w:rsidR="00E66E9E" w:rsidRDefault="00E66E9E">
    <w:pPr>
      <w:pStyle w:val="Header"/>
      <w:ind w:right="360"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E9E" w:rsidRDefault="00E66E9E">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rsidR="00E66E9E" w:rsidRDefault="00E66E9E">
    <w:pPr>
      <w:pStyle w:val="Header"/>
      <w:ind w:right="360"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E9E" w:rsidRDefault="00E66E9E">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E66E9E" w:rsidRDefault="00E66E9E">
    <w:pPr>
      <w:pStyle w:val="Header"/>
      <w:ind w:right="360" w:firstLine="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E9E" w:rsidRDefault="00E66E9E">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rsidR="00E66E9E" w:rsidRDefault="00E66E9E">
    <w:pPr>
      <w:pStyle w:val="Header"/>
      <w:ind w:right="360" w:firstLine="360"/>
      <w:rPr>
        <w:smallCaps/>
      </w:rPr>
    </w:pPr>
    <w:r>
      <w:rPr>
        <w:noProof/>
      </w:rPr>
      <w:pict>
        <v:line id="_x0000_s2049" style="position:absolute;left:0;text-align:left;flip:y;z-index:251658240" from=".5pt,-54pt" to="450.5pt,-52.95pt" o:allowincell="f" o:allowoverlap="f" strokecolor="#7090b0" strokeweight="1pt">
          <w10:wrap type="square"/>
          <w10:anchorlock/>
        </v:line>
      </w:pict>
    </w:r>
    <w:r>
      <w:rPr>
        <w:smallCaps/>
      </w:rPr>
      <w:fldChar w:fldCharType="begin"/>
    </w:r>
    <w:r>
      <w:rPr>
        <w:smallCaps/>
      </w:rPr>
      <w:instrText xml:space="preserve"> STYLEREF "HEADING 1" </w:instrText>
    </w:r>
    <w:r>
      <w:rPr>
        <w:smallCaps/>
      </w:rPr>
      <w:fldChar w:fldCharType="separate"/>
    </w:r>
    <w:r>
      <w:rPr>
        <w:smallCaps/>
        <w:noProof/>
      </w:rPr>
      <w:t>Checking out MMB with subversion (svn)</w:t>
    </w:r>
    <w:r>
      <w:rPr>
        <w:smallCaps/>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E9E" w:rsidRDefault="00E66E9E">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66E9E" w:rsidRDefault="00E66E9E" w:rsidP="006A40C8">
    <w:pPr>
      <w:pStyle w:val="Header"/>
      <w:tabs>
        <w:tab w:val="clear" w:pos="4320"/>
        <w:tab w:val="left" w:pos="720"/>
        <w:tab w:val="center" w:pos="1440"/>
      </w:tabs>
      <w:ind w:right="360"/>
      <w:jc w:val="left"/>
      <w:rPr>
        <w:i/>
      </w:rPr>
    </w:pPr>
    <w:r>
      <w:rPr>
        <w:smallCaps/>
      </w:rPr>
      <w:tab/>
    </w:r>
    <w:r>
      <w:rPr>
        <w:smallCaps/>
      </w:rPr>
      <w:tab/>
    </w:r>
    <w:r>
      <w:rPr>
        <w:smallCaps/>
      </w:rPr>
      <w:tab/>
    </w:r>
    <w:fldSimple w:instr=" STYLEREF  &quot;Heading 1&quot;  \* MERGEFORMAT ">
      <w:r>
        <w:rPr>
          <w:noProof/>
        </w:rPr>
        <w:t>Compiling MMB</w:t>
      </w:r>
    </w:fldSimple>
    <w:r>
      <w:rPr>
        <w:i/>
      </w:rPr>
      <w:tab/>
    </w:r>
    <w:r>
      <w:rPr>
        <w:i/>
      </w:rPr>
      <w:tab/>
    </w:r>
    <w:r>
      <w:rPr>
        <w:i/>
      </w:rPr>
      <w:tab/>
    </w:r>
    <w:r>
      <w:rPr>
        <w:noProof/>
      </w:rPr>
      <w:pict>
        <v:line id="_x0000_s2050" style="position:absolute;flip:y;z-index:251659264;mso-position-horizontal-relative:text;mso-position-vertical-relative:text" from="-7pt,-54pt" to="443pt,-52.95pt" o:allowincell="f" o:allowoverlap="f" strokecolor="#7090b0" strokeweight="1pt">
          <w10:wrap type="square"/>
          <w10:anchorlock/>
        </v:lin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E9E" w:rsidRDefault="00E66E9E">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E9E" w:rsidRDefault="00E66E9E">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rsidR="00E66E9E" w:rsidRDefault="00E66E9E">
    <w:pPr>
      <w:pStyle w:val="Header"/>
      <w:ind w:right="360" w:firstLine="360"/>
      <w:rPr>
        <w:smallCaps/>
      </w:rPr>
    </w:pPr>
    <w:r>
      <w:rPr>
        <w:noProof/>
      </w:rPr>
      <w:pict>
        <v:line id="_x0000_s2051" style="position:absolute;left:0;text-align:left;flip:y;z-index:251656192" from=".5pt,-54pt" to="450.5pt,-52.95pt" o:allowincell="f" o:allowoverlap="f" strokecolor="#7090b0" strokeweight="1pt">
          <w10:wrap type="square"/>
          <w10:anchorlock/>
        </v:line>
      </w:pict>
    </w:r>
    <w:r>
      <w:rPr>
        <w:smallCaps/>
      </w:rPr>
      <w:fldChar w:fldCharType="begin"/>
    </w:r>
    <w:r>
      <w:rPr>
        <w:smallCaps/>
      </w:rPr>
      <w:instrText xml:space="preserve"> STYLEREF "HEADING 1" </w:instrText>
    </w:r>
    <w:r>
      <w:rPr>
        <w:smallCaps/>
      </w:rPr>
      <w:fldChar w:fldCharType="separate"/>
    </w:r>
    <w:r>
      <w:rPr>
        <w:smallCaps/>
        <w:noProof/>
      </w:rPr>
      <w:t>Compiling breeder</w:t>
    </w:r>
    <w:r>
      <w:rPr>
        <w:smallCaps/>
      </w:rP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E9E" w:rsidRDefault="00E66E9E">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rsidR="00E66E9E" w:rsidRDefault="00E66E9E" w:rsidP="006A40C8">
    <w:pPr>
      <w:pStyle w:val="Header"/>
      <w:tabs>
        <w:tab w:val="clear" w:pos="4320"/>
        <w:tab w:val="left" w:pos="720"/>
        <w:tab w:val="center" w:pos="1440"/>
      </w:tabs>
      <w:ind w:right="360"/>
      <w:jc w:val="left"/>
      <w:rPr>
        <w:i/>
      </w:rPr>
    </w:pPr>
    <w:r>
      <w:rPr>
        <w:smallCaps/>
      </w:rPr>
      <w:tab/>
    </w:r>
    <w:r>
      <w:rPr>
        <w:smallCaps/>
      </w:rPr>
      <w:tab/>
    </w:r>
    <w:r>
      <w:rPr>
        <w:smallCaps/>
      </w:rPr>
      <w:tab/>
    </w:r>
    <w:fldSimple w:instr=" STYLEREF  &quot;Heading 1&quot;  \* MERGEFORMAT ">
      <w:r>
        <w:rPr>
          <w:noProof/>
        </w:rPr>
        <w:t>Running</w:t>
      </w:r>
    </w:fldSimple>
    <w:r>
      <w:rPr>
        <w:i/>
      </w:rPr>
      <w:tab/>
    </w:r>
    <w:r>
      <w:rPr>
        <w:i/>
      </w:rPr>
      <w:tab/>
    </w:r>
    <w:r>
      <w:rPr>
        <w:i/>
      </w:rPr>
      <w:tab/>
    </w:r>
    <w:r>
      <w:rPr>
        <w:noProof/>
      </w:rPr>
      <w:pict>
        <v:line id="_x0000_s2052" style="position:absolute;flip:y;z-index:251657216;mso-position-horizontal-relative:text;mso-position-vertical-relative:text" from="-7pt,-54pt" to="443pt,-52.95pt" o:allowincell="f" o:allowoverlap="f" strokecolor="#7090b0" strokeweight="1pt">
          <w10:wrap type="square"/>
          <w10:anchorlock/>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A7A77"/>
    <w:multiLevelType w:val="hybridMultilevel"/>
    <w:tmpl w:val="3A48558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798047C"/>
    <w:multiLevelType w:val="multilevel"/>
    <w:tmpl w:val="6BEA8660"/>
    <w:lvl w:ilvl="0">
      <w:start w:val="1"/>
      <w:numFmt w:val="decimal"/>
      <w:pStyle w:val="Heading1"/>
      <w:lvlText w:val="%1"/>
      <w:lvlJc w:val="left"/>
      <w:pPr>
        <w:tabs>
          <w:tab w:val="num" w:pos="1080"/>
        </w:tabs>
        <w:ind w:left="1080" w:hanging="1080"/>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1224"/>
        </w:tabs>
        <w:ind w:left="122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2">
    <w:nsid w:val="07EC2415"/>
    <w:multiLevelType w:val="multilevel"/>
    <w:tmpl w:val="6BEA8660"/>
    <w:lvl w:ilvl="0">
      <w:start w:val="1"/>
      <w:numFmt w:val="decimal"/>
      <w:lvlText w:val="%1"/>
      <w:lvlJc w:val="left"/>
      <w:pPr>
        <w:tabs>
          <w:tab w:val="num" w:pos="1080"/>
        </w:tabs>
        <w:ind w:left="1080" w:hanging="1080"/>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09151322"/>
    <w:multiLevelType w:val="hybridMultilevel"/>
    <w:tmpl w:val="90E08A6E"/>
    <w:lvl w:ilvl="0" w:tplc="3184115E">
      <w:start w:val="1"/>
      <w:numFmt w:val="decimal"/>
      <w:lvlText w:val="%1."/>
      <w:lvlJc w:val="left"/>
      <w:pPr>
        <w:ind w:hanging="36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tentative="1">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4">
    <w:nsid w:val="0A0F18C6"/>
    <w:multiLevelType w:val="hybridMultilevel"/>
    <w:tmpl w:val="C324EF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0D9660A5"/>
    <w:multiLevelType w:val="hybridMultilevel"/>
    <w:tmpl w:val="B9C2C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EB4963"/>
    <w:multiLevelType w:val="hybridMultilevel"/>
    <w:tmpl w:val="867E0A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42E57D1"/>
    <w:multiLevelType w:val="hybridMultilevel"/>
    <w:tmpl w:val="51E410A4"/>
    <w:lvl w:ilvl="0" w:tplc="B380DF48">
      <w:start w:val="1"/>
      <w:numFmt w:val="bullet"/>
      <w:lvlText w:val=""/>
      <w:lvlJc w:val="left"/>
      <w:pPr>
        <w:tabs>
          <w:tab w:val="num" w:pos="720"/>
        </w:tabs>
        <w:ind w:left="720" w:hanging="360"/>
      </w:pPr>
      <w:rPr>
        <w:rFonts w:ascii="Wingdings" w:hAnsi="Wingdings" w:hint="default"/>
      </w:rPr>
    </w:lvl>
    <w:lvl w:ilvl="1" w:tplc="4DC024C2" w:tentative="1">
      <w:start w:val="1"/>
      <w:numFmt w:val="bullet"/>
      <w:lvlText w:val=""/>
      <w:lvlJc w:val="left"/>
      <w:pPr>
        <w:tabs>
          <w:tab w:val="num" w:pos="1440"/>
        </w:tabs>
        <w:ind w:left="1440" w:hanging="360"/>
      </w:pPr>
      <w:rPr>
        <w:rFonts w:ascii="Wingdings" w:hAnsi="Wingdings" w:hint="default"/>
      </w:rPr>
    </w:lvl>
    <w:lvl w:ilvl="2" w:tplc="733C5E9E" w:tentative="1">
      <w:start w:val="1"/>
      <w:numFmt w:val="bullet"/>
      <w:lvlText w:val=""/>
      <w:lvlJc w:val="left"/>
      <w:pPr>
        <w:tabs>
          <w:tab w:val="num" w:pos="2160"/>
        </w:tabs>
        <w:ind w:left="2160" w:hanging="360"/>
      </w:pPr>
      <w:rPr>
        <w:rFonts w:ascii="Wingdings" w:hAnsi="Wingdings" w:hint="default"/>
      </w:rPr>
    </w:lvl>
    <w:lvl w:ilvl="3" w:tplc="3828C306" w:tentative="1">
      <w:start w:val="1"/>
      <w:numFmt w:val="bullet"/>
      <w:lvlText w:val=""/>
      <w:lvlJc w:val="left"/>
      <w:pPr>
        <w:tabs>
          <w:tab w:val="num" w:pos="2880"/>
        </w:tabs>
        <w:ind w:left="2880" w:hanging="360"/>
      </w:pPr>
      <w:rPr>
        <w:rFonts w:ascii="Wingdings" w:hAnsi="Wingdings" w:hint="default"/>
      </w:rPr>
    </w:lvl>
    <w:lvl w:ilvl="4" w:tplc="49385CD6" w:tentative="1">
      <w:start w:val="1"/>
      <w:numFmt w:val="bullet"/>
      <w:lvlText w:val=""/>
      <w:lvlJc w:val="left"/>
      <w:pPr>
        <w:tabs>
          <w:tab w:val="num" w:pos="3600"/>
        </w:tabs>
        <w:ind w:left="3600" w:hanging="360"/>
      </w:pPr>
      <w:rPr>
        <w:rFonts w:ascii="Wingdings" w:hAnsi="Wingdings" w:hint="default"/>
      </w:rPr>
    </w:lvl>
    <w:lvl w:ilvl="5" w:tplc="D32A8B18" w:tentative="1">
      <w:start w:val="1"/>
      <w:numFmt w:val="bullet"/>
      <w:lvlText w:val=""/>
      <w:lvlJc w:val="left"/>
      <w:pPr>
        <w:tabs>
          <w:tab w:val="num" w:pos="4320"/>
        </w:tabs>
        <w:ind w:left="4320" w:hanging="360"/>
      </w:pPr>
      <w:rPr>
        <w:rFonts w:ascii="Wingdings" w:hAnsi="Wingdings" w:hint="default"/>
      </w:rPr>
    </w:lvl>
    <w:lvl w:ilvl="6" w:tplc="877897C4" w:tentative="1">
      <w:start w:val="1"/>
      <w:numFmt w:val="bullet"/>
      <w:lvlText w:val=""/>
      <w:lvlJc w:val="left"/>
      <w:pPr>
        <w:tabs>
          <w:tab w:val="num" w:pos="5040"/>
        </w:tabs>
        <w:ind w:left="5040" w:hanging="360"/>
      </w:pPr>
      <w:rPr>
        <w:rFonts w:ascii="Wingdings" w:hAnsi="Wingdings" w:hint="default"/>
      </w:rPr>
    </w:lvl>
    <w:lvl w:ilvl="7" w:tplc="C25CF376" w:tentative="1">
      <w:start w:val="1"/>
      <w:numFmt w:val="bullet"/>
      <w:lvlText w:val=""/>
      <w:lvlJc w:val="left"/>
      <w:pPr>
        <w:tabs>
          <w:tab w:val="num" w:pos="5760"/>
        </w:tabs>
        <w:ind w:left="5760" w:hanging="360"/>
      </w:pPr>
      <w:rPr>
        <w:rFonts w:ascii="Wingdings" w:hAnsi="Wingdings" w:hint="default"/>
      </w:rPr>
    </w:lvl>
    <w:lvl w:ilvl="8" w:tplc="8194823C" w:tentative="1">
      <w:start w:val="1"/>
      <w:numFmt w:val="bullet"/>
      <w:lvlText w:val=""/>
      <w:lvlJc w:val="left"/>
      <w:pPr>
        <w:tabs>
          <w:tab w:val="num" w:pos="6480"/>
        </w:tabs>
        <w:ind w:left="6480" w:hanging="360"/>
      </w:pPr>
      <w:rPr>
        <w:rFonts w:ascii="Wingdings" w:hAnsi="Wingdings" w:hint="default"/>
      </w:rPr>
    </w:lvl>
  </w:abstractNum>
  <w:abstractNum w:abstractNumId="8">
    <w:nsid w:val="34055789"/>
    <w:multiLevelType w:val="hybridMultilevel"/>
    <w:tmpl w:val="EF1ED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D67655"/>
    <w:multiLevelType w:val="hybridMultilevel"/>
    <w:tmpl w:val="985CA376"/>
    <w:lvl w:ilvl="0" w:tplc="1D1C03AE">
      <w:start w:val="17"/>
      <w:numFmt w:val="bullet"/>
      <w:lvlText w:val="-"/>
      <w:lvlJc w:val="left"/>
      <w:pPr>
        <w:ind w:left="720" w:hanging="360"/>
      </w:pPr>
      <w:rPr>
        <w:rFonts w:ascii="Georgia" w:eastAsia="Times New Roman" w:hAnsi="Georg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713751"/>
    <w:multiLevelType w:val="hybridMultilevel"/>
    <w:tmpl w:val="DC6EF02A"/>
    <w:lvl w:ilvl="0" w:tplc="0F94EAB8">
      <w:start w:val="1"/>
      <w:numFmt w:val="bullet"/>
      <w:lvlText w:val=""/>
      <w:lvlJc w:val="left"/>
      <w:pPr>
        <w:tabs>
          <w:tab w:val="num" w:pos="720"/>
        </w:tabs>
        <w:ind w:left="720" w:hanging="360"/>
      </w:pPr>
      <w:rPr>
        <w:rFonts w:ascii="Wingdings" w:hAnsi="Wingdings" w:hint="default"/>
      </w:rPr>
    </w:lvl>
    <w:lvl w:ilvl="1" w:tplc="3758947C" w:tentative="1">
      <w:start w:val="1"/>
      <w:numFmt w:val="bullet"/>
      <w:lvlText w:val=""/>
      <w:lvlJc w:val="left"/>
      <w:pPr>
        <w:tabs>
          <w:tab w:val="num" w:pos="1440"/>
        </w:tabs>
        <w:ind w:left="1440" w:hanging="360"/>
      </w:pPr>
      <w:rPr>
        <w:rFonts w:ascii="Wingdings" w:hAnsi="Wingdings" w:hint="default"/>
      </w:rPr>
    </w:lvl>
    <w:lvl w:ilvl="2" w:tplc="E7126250" w:tentative="1">
      <w:start w:val="1"/>
      <w:numFmt w:val="bullet"/>
      <w:lvlText w:val=""/>
      <w:lvlJc w:val="left"/>
      <w:pPr>
        <w:tabs>
          <w:tab w:val="num" w:pos="2160"/>
        </w:tabs>
        <w:ind w:left="2160" w:hanging="360"/>
      </w:pPr>
      <w:rPr>
        <w:rFonts w:ascii="Wingdings" w:hAnsi="Wingdings" w:hint="default"/>
      </w:rPr>
    </w:lvl>
    <w:lvl w:ilvl="3" w:tplc="011CCA7E" w:tentative="1">
      <w:start w:val="1"/>
      <w:numFmt w:val="bullet"/>
      <w:lvlText w:val=""/>
      <w:lvlJc w:val="left"/>
      <w:pPr>
        <w:tabs>
          <w:tab w:val="num" w:pos="2880"/>
        </w:tabs>
        <w:ind w:left="2880" w:hanging="360"/>
      </w:pPr>
      <w:rPr>
        <w:rFonts w:ascii="Wingdings" w:hAnsi="Wingdings" w:hint="default"/>
      </w:rPr>
    </w:lvl>
    <w:lvl w:ilvl="4" w:tplc="F4CE3FC4" w:tentative="1">
      <w:start w:val="1"/>
      <w:numFmt w:val="bullet"/>
      <w:lvlText w:val=""/>
      <w:lvlJc w:val="left"/>
      <w:pPr>
        <w:tabs>
          <w:tab w:val="num" w:pos="3600"/>
        </w:tabs>
        <w:ind w:left="3600" w:hanging="360"/>
      </w:pPr>
      <w:rPr>
        <w:rFonts w:ascii="Wingdings" w:hAnsi="Wingdings" w:hint="default"/>
      </w:rPr>
    </w:lvl>
    <w:lvl w:ilvl="5" w:tplc="CBCA87CE" w:tentative="1">
      <w:start w:val="1"/>
      <w:numFmt w:val="bullet"/>
      <w:lvlText w:val=""/>
      <w:lvlJc w:val="left"/>
      <w:pPr>
        <w:tabs>
          <w:tab w:val="num" w:pos="4320"/>
        </w:tabs>
        <w:ind w:left="4320" w:hanging="360"/>
      </w:pPr>
      <w:rPr>
        <w:rFonts w:ascii="Wingdings" w:hAnsi="Wingdings" w:hint="default"/>
      </w:rPr>
    </w:lvl>
    <w:lvl w:ilvl="6" w:tplc="640698FA" w:tentative="1">
      <w:start w:val="1"/>
      <w:numFmt w:val="bullet"/>
      <w:lvlText w:val=""/>
      <w:lvlJc w:val="left"/>
      <w:pPr>
        <w:tabs>
          <w:tab w:val="num" w:pos="5040"/>
        </w:tabs>
        <w:ind w:left="5040" w:hanging="360"/>
      </w:pPr>
      <w:rPr>
        <w:rFonts w:ascii="Wingdings" w:hAnsi="Wingdings" w:hint="default"/>
      </w:rPr>
    </w:lvl>
    <w:lvl w:ilvl="7" w:tplc="502E6D34" w:tentative="1">
      <w:start w:val="1"/>
      <w:numFmt w:val="bullet"/>
      <w:lvlText w:val=""/>
      <w:lvlJc w:val="left"/>
      <w:pPr>
        <w:tabs>
          <w:tab w:val="num" w:pos="5760"/>
        </w:tabs>
        <w:ind w:left="5760" w:hanging="360"/>
      </w:pPr>
      <w:rPr>
        <w:rFonts w:ascii="Wingdings" w:hAnsi="Wingdings" w:hint="default"/>
      </w:rPr>
    </w:lvl>
    <w:lvl w:ilvl="8" w:tplc="BAF27E30" w:tentative="1">
      <w:start w:val="1"/>
      <w:numFmt w:val="bullet"/>
      <w:lvlText w:val=""/>
      <w:lvlJc w:val="left"/>
      <w:pPr>
        <w:tabs>
          <w:tab w:val="num" w:pos="6480"/>
        </w:tabs>
        <w:ind w:left="6480" w:hanging="360"/>
      </w:pPr>
      <w:rPr>
        <w:rFonts w:ascii="Wingdings" w:hAnsi="Wingdings" w:hint="default"/>
      </w:rPr>
    </w:lvl>
  </w:abstractNum>
  <w:abstractNum w:abstractNumId="11">
    <w:nsid w:val="4C256269"/>
    <w:multiLevelType w:val="hybridMultilevel"/>
    <w:tmpl w:val="29BC8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397387"/>
    <w:multiLevelType w:val="hybridMultilevel"/>
    <w:tmpl w:val="82EAA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F21590"/>
    <w:multiLevelType w:val="multilevel"/>
    <w:tmpl w:val="6BEA8660"/>
    <w:lvl w:ilvl="0">
      <w:start w:val="1"/>
      <w:numFmt w:val="decimal"/>
      <w:lvlText w:val="%1"/>
      <w:lvlJc w:val="left"/>
      <w:pPr>
        <w:tabs>
          <w:tab w:val="num" w:pos="1080"/>
        </w:tabs>
        <w:ind w:left="1080" w:hanging="1080"/>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nsid w:val="6552347B"/>
    <w:multiLevelType w:val="hybridMultilevel"/>
    <w:tmpl w:val="D6BEC318"/>
    <w:lvl w:ilvl="0" w:tplc="0046F356">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703D29E4"/>
    <w:multiLevelType w:val="hybridMultilevel"/>
    <w:tmpl w:val="7AF8EBA8"/>
    <w:lvl w:ilvl="0" w:tplc="2DE07648">
      <w:start w:val="1"/>
      <w:numFmt w:val="bullet"/>
      <w:lvlText w:val=""/>
      <w:lvlJc w:val="left"/>
      <w:pPr>
        <w:tabs>
          <w:tab w:val="num" w:pos="720"/>
        </w:tabs>
        <w:ind w:left="720" w:hanging="360"/>
      </w:pPr>
      <w:rPr>
        <w:rFonts w:ascii="Wingdings" w:hAnsi="Wingdings" w:hint="default"/>
      </w:rPr>
    </w:lvl>
    <w:lvl w:ilvl="1" w:tplc="3CBA3872" w:tentative="1">
      <w:start w:val="1"/>
      <w:numFmt w:val="bullet"/>
      <w:lvlText w:val=""/>
      <w:lvlJc w:val="left"/>
      <w:pPr>
        <w:tabs>
          <w:tab w:val="num" w:pos="1440"/>
        </w:tabs>
        <w:ind w:left="1440" w:hanging="360"/>
      </w:pPr>
      <w:rPr>
        <w:rFonts w:ascii="Wingdings" w:hAnsi="Wingdings" w:hint="default"/>
      </w:rPr>
    </w:lvl>
    <w:lvl w:ilvl="2" w:tplc="E0EA21FA" w:tentative="1">
      <w:start w:val="1"/>
      <w:numFmt w:val="bullet"/>
      <w:lvlText w:val=""/>
      <w:lvlJc w:val="left"/>
      <w:pPr>
        <w:tabs>
          <w:tab w:val="num" w:pos="2160"/>
        </w:tabs>
        <w:ind w:left="2160" w:hanging="360"/>
      </w:pPr>
      <w:rPr>
        <w:rFonts w:ascii="Wingdings" w:hAnsi="Wingdings" w:hint="default"/>
      </w:rPr>
    </w:lvl>
    <w:lvl w:ilvl="3" w:tplc="ED2C3D28" w:tentative="1">
      <w:start w:val="1"/>
      <w:numFmt w:val="bullet"/>
      <w:lvlText w:val=""/>
      <w:lvlJc w:val="left"/>
      <w:pPr>
        <w:tabs>
          <w:tab w:val="num" w:pos="2880"/>
        </w:tabs>
        <w:ind w:left="2880" w:hanging="360"/>
      </w:pPr>
      <w:rPr>
        <w:rFonts w:ascii="Wingdings" w:hAnsi="Wingdings" w:hint="default"/>
      </w:rPr>
    </w:lvl>
    <w:lvl w:ilvl="4" w:tplc="888277E8" w:tentative="1">
      <w:start w:val="1"/>
      <w:numFmt w:val="bullet"/>
      <w:lvlText w:val=""/>
      <w:lvlJc w:val="left"/>
      <w:pPr>
        <w:tabs>
          <w:tab w:val="num" w:pos="3600"/>
        </w:tabs>
        <w:ind w:left="3600" w:hanging="360"/>
      </w:pPr>
      <w:rPr>
        <w:rFonts w:ascii="Wingdings" w:hAnsi="Wingdings" w:hint="default"/>
      </w:rPr>
    </w:lvl>
    <w:lvl w:ilvl="5" w:tplc="9332797C" w:tentative="1">
      <w:start w:val="1"/>
      <w:numFmt w:val="bullet"/>
      <w:lvlText w:val=""/>
      <w:lvlJc w:val="left"/>
      <w:pPr>
        <w:tabs>
          <w:tab w:val="num" w:pos="4320"/>
        </w:tabs>
        <w:ind w:left="4320" w:hanging="360"/>
      </w:pPr>
      <w:rPr>
        <w:rFonts w:ascii="Wingdings" w:hAnsi="Wingdings" w:hint="default"/>
      </w:rPr>
    </w:lvl>
    <w:lvl w:ilvl="6" w:tplc="E5DA8FD0" w:tentative="1">
      <w:start w:val="1"/>
      <w:numFmt w:val="bullet"/>
      <w:lvlText w:val=""/>
      <w:lvlJc w:val="left"/>
      <w:pPr>
        <w:tabs>
          <w:tab w:val="num" w:pos="5040"/>
        </w:tabs>
        <w:ind w:left="5040" w:hanging="360"/>
      </w:pPr>
      <w:rPr>
        <w:rFonts w:ascii="Wingdings" w:hAnsi="Wingdings" w:hint="default"/>
      </w:rPr>
    </w:lvl>
    <w:lvl w:ilvl="7" w:tplc="8572D9E8" w:tentative="1">
      <w:start w:val="1"/>
      <w:numFmt w:val="bullet"/>
      <w:lvlText w:val=""/>
      <w:lvlJc w:val="left"/>
      <w:pPr>
        <w:tabs>
          <w:tab w:val="num" w:pos="5760"/>
        </w:tabs>
        <w:ind w:left="5760" w:hanging="360"/>
      </w:pPr>
      <w:rPr>
        <w:rFonts w:ascii="Wingdings" w:hAnsi="Wingdings" w:hint="default"/>
      </w:rPr>
    </w:lvl>
    <w:lvl w:ilvl="8" w:tplc="2514C808"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decimal"/>
        <w:pStyle w:val="Heading1"/>
        <w:lvlText w:val="%1"/>
        <w:lvlJc w:val="left"/>
        <w:pPr>
          <w:tabs>
            <w:tab w:val="num" w:pos="1080"/>
          </w:tabs>
          <w:ind w:left="1080" w:hanging="1080"/>
        </w:pPr>
        <w:rPr>
          <w:rFonts w:cs="Times New Roman" w:hint="default"/>
        </w:rPr>
      </w:lvl>
    </w:lvlOverride>
    <w:lvlOverride w:ilvl="1">
      <w:lvl w:ilvl="1">
        <w:start w:val="1"/>
        <w:numFmt w:val="decimal"/>
        <w:pStyle w:val="Heading2"/>
        <w:lvlText w:val="%1.%2"/>
        <w:lvlJc w:val="left"/>
        <w:pPr>
          <w:tabs>
            <w:tab w:val="num" w:pos="576"/>
          </w:tabs>
          <w:ind w:left="576" w:hanging="576"/>
        </w:pPr>
        <w:rPr>
          <w:rFonts w:cs="Times New Roman" w:hint="default"/>
        </w:rPr>
      </w:lvl>
    </w:lvlOverride>
    <w:lvlOverride w:ilvl="2">
      <w:lvl w:ilvl="2">
        <w:start w:val="1"/>
        <w:numFmt w:val="decimal"/>
        <w:pStyle w:val="Heading3"/>
        <w:lvlText w:val="%1.%2.%3"/>
        <w:lvlJc w:val="left"/>
        <w:pPr>
          <w:tabs>
            <w:tab w:val="num" w:pos="720"/>
          </w:tabs>
          <w:ind w:left="720" w:hanging="720"/>
        </w:pPr>
        <w:rPr>
          <w:rFonts w:cs="Times New Roman" w:hint="default"/>
        </w:rPr>
      </w:lvl>
    </w:lvlOverride>
    <w:lvlOverride w:ilvl="3">
      <w:lvl w:ilvl="3">
        <w:start w:val="1"/>
        <w:numFmt w:val="decimal"/>
        <w:pStyle w:val="Heading4"/>
        <w:lvlText w:val="%1.%2.%3.%4"/>
        <w:lvlJc w:val="left"/>
        <w:pPr>
          <w:tabs>
            <w:tab w:val="num" w:pos="1224"/>
          </w:tabs>
          <w:ind w:left="1224" w:hanging="864"/>
        </w:pPr>
        <w:rPr>
          <w:rFonts w:cs="Times New Roman" w:hint="default"/>
        </w:rPr>
      </w:lvl>
    </w:lvlOverride>
    <w:lvlOverride w:ilvl="4">
      <w:lvl w:ilvl="4">
        <w:start w:val="1"/>
        <w:numFmt w:val="decimal"/>
        <w:pStyle w:val="Heading5"/>
        <w:lvlText w:val="%1.%2.%3.%4.%5"/>
        <w:lvlJc w:val="left"/>
        <w:pPr>
          <w:tabs>
            <w:tab w:val="num" w:pos="1008"/>
          </w:tabs>
          <w:ind w:left="1008" w:hanging="1008"/>
        </w:pPr>
        <w:rPr>
          <w:rFonts w:cs="Times New Roman" w:hint="default"/>
        </w:rPr>
      </w:lvl>
    </w:lvlOverride>
    <w:lvlOverride w:ilvl="5">
      <w:lvl w:ilvl="5">
        <w:start w:val="1"/>
        <w:numFmt w:val="decimal"/>
        <w:pStyle w:val="Heading6"/>
        <w:lvlText w:val="%1.%2.%3.%4.%5.%6"/>
        <w:lvlJc w:val="left"/>
        <w:pPr>
          <w:tabs>
            <w:tab w:val="num" w:pos="1152"/>
          </w:tabs>
          <w:ind w:left="1152" w:hanging="1152"/>
        </w:pPr>
        <w:rPr>
          <w:rFonts w:cs="Times New Roman" w:hint="default"/>
        </w:rPr>
      </w:lvl>
    </w:lvlOverride>
    <w:lvlOverride w:ilvl="6">
      <w:lvl w:ilvl="6">
        <w:start w:val="1"/>
        <w:numFmt w:val="decimal"/>
        <w:pStyle w:val="Heading7"/>
        <w:lvlText w:val="%1.%2.%3.%4.%5.%6.%7"/>
        <w:lvlJc w:val="left"/>
        <w:pPr>
          <w:tabs>
            <w:tab w:val="num" w:pos="1296"/>
          </w:tabs>
          <w:ind w:left="1296" w:hanging="1296"/>
        </w:pPr>
        <w:rPr>
          <w:rFonts w:cs="Times New Roman" w:hint="default"/>
        </w:rPr>
      </w:lvl>
    </w:lvlOverride>
    <w:lvlOverride w:ilvl="7">
      <w:lvl w:ilvl="7">
        <w:start w:val="1"/>
        <w:numFmt w:val="decimal"/>
        <w:pStyle w:val="Heading8"/>
        <w:lvlText w:val="%1.%2.%3.%4.%5.%6.%7.%8"/>
        <w:lvlJc w:val="left"/>
        <w:pPr>
          <w:tabs>
            <w:tab w:val="num" w:pos="1440"/>
          </w:tabs>
          <w:ind w:left="1440" w:hanging="1440"/>
        </w:pPr>
        <w:rPr>
          <w:rFonts w:cs="Times New Roman" w:hint="default"/>
        </w:rPr>
      </w:lvl>
    </w:lvlOverride>
    <w:lvlOverride w:ilvl="8">
      <w:lvl w:ilvl="8">
        <w:start w:val="1"/>
        <w:numFmt w:val="decimal"/>
        <w:pStyle w:val="Heading9"/>
        <w:lvlText w:val="%1.%2.%3.%4.%5.%6.%7.%8.%9"/>
        <w:lvlJc w:val="left"/>
        <w:pPr>
          <w:tabs>
            <w:tab w:val="num" w:pos="1584"/>
          </w:tabs>
          <w:ind w:left="1584" w:hanging="1584"/>
        </w:pPr>
        <w:rPr>
          <w:rFonts w:cs="Times New Roman" w:hint="default"/>
        </w:rPr>
      </w:lvl>
    </w:lvlOverride>
  </w:num>
  <w:num w:numId="2">
    <w:abstractNumId w:val="12"/>
  </w:num>
  <w:num w:numId="3">
    <w:abstractNumId w:val="0"/>
  </w:num>
  <w:num w:numId="4">
    <w:abstractNumId w:val="14"/>
  </w:num>
  <w:num w:numId="5">
    <w:abstractNumId w:val="11"/>
  </w:num>
  <w:num w:numId="6">
    <w:abstractNumId w:val="6"/>
  </w:num>
  <w:num w:numId="7">
    <w:abstractNumId w:val="15"/>
  </w:num>
  <w:num w:numId="8">
    <w:abstractNumId w:val="7"/>
  </w:num>
  <w:num w:numId="9">
    <w:abstractNumId w:val="10"/>
  </w:num>
  <w:num w:numId="10">
    <w:abstractNumId w:val="4"/>
  </w:num>
  <w:num w:numId="11">
    <w:abstractNumId w:val="8"/>
  </w:num>
  <w:num w:numId="12">
    <w:abstractNumId w:val="13"/>
  </w:num>
  <w:num w:numId="13">
    <w:abstractNumId w:val="5"/>
  </w:num>
  <w:num w:numId="14">
    <w:abstractNumId w:val="1"/>
    <w:lvlOverride w:ilvl="0">
      <w:startOverride w:val="1"/>
      <w:lvl w:ilvl="0">
        <w:start w:val="1"/>
        <w:numFmt w:val="decimal"/>
        <w:pStyle w:val="Heading1"/>
        <w:lvlText w:val="%1"/>
        <w:lvlJc w:val="left"/>
        <w:pPr>
          <w:tabs>
            <w:tab w:val="num" w:pos="1080"/>
          </w:tabs>
          <w:ind w:left="1080" w:hanging="1080"/>
        </w:pPr>
        <w:rPr>
          <w:rFonts w:cs="Times New Roman" w:hint="default"/>
        </w:rPr>
      </w:lvl>
    </w:lvlOverride>
    <w:lvlOverride w:ilvl="1">
      <w:startOverride w:val="1"/>
      <w:lvl w:ilvl="1">
        <w:start w:val="1"/>
        <w:numFmt w:val="decimal"/>
        <w:pStyle w:val="Heading2"/>
        <w:lvlText w:val="%1.%2"/>
        <w:lvlJc w:val="left"/>
        <w:pPr>
          <w:tabs>
            <w:tab w:val="num" w:pos="576"/>
          </w:tabs>
          <w:ind w:left="576" w:hanging="576"/>
        </w:pPr>
        <w:rPr>
          <w:rFonts w:cs="Times New Roman" w:hint="default"/>
        </w:rPr>
      </w:lvl>
    </w:lvlOverride>
    <w:lvlOverride w:ilvl="2">
      <w:startOverride w:val="1"/>
      <w:lvl w:ilvl="2">
        <w:start w:val="1"/>
        <w:numFmt w:val="decimal"/>
        <w:pStyle w:val="Heading3"/>
        <w:lvlText w:val="%1.%2.%3"/>
        <w:lvlJc w:val="left"/>
        <w:pPr>
          <w:tabs>
            <w:tab w:val="num" w:pos="720"/>
          </w:tabs>
          <w:ind w:left="720" w:hanging="720"/>
        </w:pPr>
        <w:rPr>
          <w:rFonts w:cs="Times New Roman" w:hint="default"/>
        </w:rPr>
      </w:lvl>
    </w:lvlOverride>
    <w:lvlOverride w:ilvl="3">
      <w:startOverride w:val="1"/>
      <w:lvl w:ilvl="3">
        <w:start w:val="1"/>
        <w:numFmt w:val="decimal"/>
        <w:pStyle w:val="Heading4"/>
        <w:lvlText w:val="%1.%2.%3.%4"/>
        <w:lvlJc w:val="left"/>
        <w:pPr>
          <w:tabs>
            <w:tab w:val="num" w:pos="1224"/>
          </w:tabs>
          <w:ind w:left="1224" w:hanging="864"/>
        </w:pPr>
        <w:rPr>
          <w:rFonts w:cs="Times New Roman" w:hint="default"/>
        </w:rPr>
      </w:lvl>
    </w:lvlOverride>
    <w:lvlOverride w:ilvl="4">
      <w:startOverride w:val="1"/>
      <w:lvl w:ilvl="4">
        <w:start w:val="1"/>
        <w:numFmt w:val="decimal"/>
        <w:pStyle w:val="Heading5"/>
        <w:lvlText w:val="%1.%2.%3.%4.%5"/>
        <w:lvlJc w:val="left"/>
        <w:pPr>
          <w:tabs>
            <w:tab w:val="num" w:pos="1008"/>
          </w:tabs>
          <w:ind w:left="1008" w:hanging="1008"/>
        </w:pPr>
        <w:rPr>
          <w:rFonts w:cs="Times New Roman" w:hint="default"/>
        </w:rPr>
      </w:lvl>
    </w:lvlOverride>
    <w:lvlOverride w:ilvl="5">
      <w:startOverride w:val="1"/>
      <w:lvl w:ilvl="5">
        <w:start w:val="1"/>
        <w:numFmt w:val="decimal"/>
        <w:pStyle w:val="Heading6"/>
        <w:lvlText w:val="%1.%2.%3.%4.%5.%6"/>
        <w:lvlJc w:val="left"/>
        <w:pPr>
          <w:tabs>
            <w:tab w:val="num" w:pos="1152"/>
          </w:tabs>
          <w:ind w:left="1152" w:hanging="1152"/>
        </w:pPr>
        <w:rPr>
          <w:rFonts w:cs="Times New Roman" w:hint="default"/>
        </w:rPr>
      </w:lvl>
    </w:lvlOverride>
    <w:lvlOverride w:ilvl="6">
      <w:startOverride w:val="1"/>
      <w:lvl w:ilvl="6">
        <w:start w:val="1"/>
        <w:numFmt w:val="decimal"/>
        <w:pStyle w:val="Heading7"/>
        <w:lvlText w:val="%1.%2.%3.%4.%5.%6.%7"/>
        <w:lvlJc w:val="left"/>
        <w:pPr>
          <w:tabs>
            <w:tab w:val="num" w:pos="1296"/>
          </w:tabs>
          <w:ind w:left="1296" w:hanging="1296"/>
        </w:pPr>
        <w:rPr>
          <w:rFonts w:cs="Times New Roman" w:hint="default"/>
        </w:rPr>
      </w:lvl>
    </w:lvlOverride>
    <w:lvlOverride w:ilvl="7">
      <w:startOverride w:val="1"/>
      <w:lvl w:ilvl="7">
        <w:start w:val="1"/>
        <w:numFmt w:val="decimal"/>
        <w:pStyle w:val="Heading8"/>
        <w:lvlText w:val="%1.%2.%3.%4.%5.%6.%7.%8"/>
        <w:lvlJc w:val="left"/>
        <w:pPr>
          <w:tabs>
            <w:tab w:val="num" w:pos="1440"/>
          </w:tabs>
          <w:ind w:left="1440" w:hanging="1440"/>
        </w:pPr>
        <w:rPr>
          <w:rFonts w:cs="Times New Roman" w:hint="default"/>
        </w:rPr>
      </w:lvl>
    </w:lvlOverride>
    <w:lvlOverride w:ilvl="8">
      <w:startOverride w:val="1"/>
      <w:lvl w:ilvl="8">
        <w:start w:val="1"/>
        <w:numFmt w:val="decimal"/>
        <w:pStyle w:val="Heading9"/>
        <w:lvlText w:val="%1.%2.%3.%4.%5.%6.%7.%8.%9"/>
        <w:lvlJc w:val="left"/>
        <w:pPr>
          <w:tabs>
            <w:tab w:val="num" w:pos="1584"/>
          </w:tabs>
          <w:ind w:left="1584" w:hanging="1584"/>
        </w:pPr>
        <w:rPr>
          <w:rFonts w:cs="Times New Roman" w:hint="default"/>
        </w:rPr>
      </w:lvl>
    </w:lvlOverride>
  </w:num>
  <w:num w:numId="15">
    <w:abstractNumId w:val="3"/>
  </w:num>
  <w:num w:numId="16">
    <w:abstractNumId w:val="1"/>
    <w:lvlOverride w:ilvl="0">
      <w:startOverride w:val="1"/>
      <w:lvl w:ilvl="0">
        <w:start w:val="1"/>
        <w:numFmt w:val="decimal"/>
        <w:pStyle w:val="Heading1"/>
        <w:lvlText w:val="%1"/>
        <w:lvlJc w:val="left"/>
        <w:pPr>
          <w:tabs>
            <w:tab w:val="num" w:pos="1080"/>
          </w:tabs>
          <w:ind w:left="1080" w:hanging="1080"/>
        </w:pPr>
        <w:rPr>
          <w:rFonts w:cs="Times New Roman" w:hint="default"/>
        </w:rPr>
      </w:lvl>
    </w:lvlOverride>
    <w:lvlOverride w:ilvl="1">
      <w:startOverride w:val="1"/>
      <w:lvl w:ilvl="1">
        <w:start w:val="1"/>
        <w:numFmt w:val="decimal"/>
        <w:pStyle w:val="Heading2"/>
        <w:lvlText w:val="%1.%2"/>
        <w:lvlJc w:val="left"/>
        <w:pPr>
          <w:tabs>
            <w:tab w:val="num" w:pos="576"/>
          </w:tabs>
          <w:ind w:left="576" w:hanging="576"/>
        </w:pPr>
        <w:rPr>
          <w:rFonts w:cs="Times New Roman" w:hint="default"/>
        </w:rPr>
      </w:lvl>
    </w:lvlOverride>
    <w:lvlOverride w:ilvl="2">
      <w:startOverride w:val="1"/>
      <w:lvl w:ilvl="2">
        <w:start w:val="1"/>
        <w:numFmt w:val="decimal"/>
        <w:pStyle w:val="Heading3"/>
        <w:lvlText w:val="%1.%2.%3"/>
        <w:lvlJc w:val="left"/>
        <w:pPr>
          <w:tabs>
            <w:tab w:val="num" w:pos="720"/>
          </w:tabs>
          <w:ind w:left="720" w:hanging="720"/>
        </w:pPr>
        <w:rPr>
          <w:rFonts w:cs="Times New Roman" w:hint="default"/>
        </w:rPr>
      </w:lvl>
    </w:lvlOverride>
    <w:lvlOverride w:ilvl="3">
      <w:startOverride w:val="1"/>
      <w:lvl w:ilvl="3">
        <w:start w:val="1"/>
        <w:numFmt w:val="decimal"/>
        <w:pStyle w:val="Heading4"/>
        <w:lvlText w:val="%1.%2.%3.%4"/>
        <w:lvlJc w:val="left"/>
        <w:pPr>
          <w:tabs>
            <w:tab w:val="num" w:pos="1224"/>
          </w:tabs>
          <w:ind w:left="1224" w:hanging="864"/>
        </w:pPr>
        <w:rPr>
          <w:rFonts w:cs="Times New Roman" w:hint="default"/>
        </w:rPr>
      </w:lvl>
    </w:lvlOverride>
    <w:lvlOverride w:ilvl="4">
      <w:startOverride w:val="1"/>
      <w:lvl w:ilvl="4">
        <w:start w:val="1"/>
        <w:numFmt w:val="decimal"/>
        <w:pStyle w:val="Heading5"/>
        <w:lvlText w:val="%1.%2.%3.%4.%5"/>
        <w:lvlJc w:val="left"/>
        <w:pPr>
          <w:tabs>
            <w:tab w:val="num" w:pos="1008"/>
          </w:tabs>
          <w:ind w:left="1008" w:hanging="1008"/>
        </w:pPr>
        <w:rPr>
          <w:rFonts w:cs="Times New Roman" w:hint="default"/>
        </w:rPr>
      </w:lvl>
    </w:lvlOverride>
    <w:lvlOverride w:ilvl="5">
      <w:startOverride w:val="1"/>
      <w:lvl w:ilvl="5">
        <w:start w:val="1"/>
        <w:numFmt w:val="decimal"/>
        <w:pStyle w:val="Heading6"/>
        <w:lvlText w:val="%1.%2.%3.%4.%5.%6"/>
        <w:lvlJc w:val="left"/>
        <w:pPr>
          <w:tabs>
            <w:tab w:val="num" w:pos="1152"/>
          </w:tabs>
          <w:ind w:left="1152" w:hanging="1152"/>
        </w:pPr>
        <w:rPr>
          <w:rFonts w:cs="Times New Roman" w:hint="default"/>
        </w:rPr>
      </w:lvl>
    </w:lvlOverride>
    <w:lvlOverride w:ilvl="6">
      <w:startOverride w:val="1"/>
      <w:lvl w:ilvl="6">
        <w:start w:val="1"/>
        <w:numFmt w:val="decimal"/>
        <w:pStyle w:val="Heading7"/>
        <w:lvlText w:val="%1.%2.%3.%4.%5.%6.%7"/>
        <w:lvlJc w:val="left"/>
        <w:pPr>
          <w:tabs>
            <w:tab w:val="num" w:pos="1296"/>
          </w:tabs>
          <w:ind w:left="1296" w:hanging="1296"/>
        </w:pPr>
        <w:rPr>
          <w:rFonts w:cs="Times New Roman" w:hint="default"/>
        </w:rPr>
      </w:lvl>
    </w:lvlOverride>
    <w:lvlOverride w:ilvl="7">
      <w:startOverride w:val="1"/>
      <w:lvl w:ilvl="7">
        <w:start w:val="1"/>
        <w:numFmt w:val="decimal"/>
        <w:pStyle w:val="Heading8"/>
        <w:lvlText w:val="%1.%2.%3.%4.%5.%6.%7.%8"/>
        <w:lvlJc w:val="left"/>
        <w:pPr>
          <w:tabs>
            <w:tab w:val="num" w:pos="1440"/>
          </w:tabs>
          <w:ind w:left="1440" w:hanging="1440"/>
        </w:pPr>
        <w:rPr>
          <w:rFonts w:cs="Times New Roman" w:hint="default"/>
        </w:rPr>
      </w:lvl>
    </w:lvlOverride>
    <w:lvlOverride w:ilvl="8">
      <w:startOverride w:val="1"/>
      <w:lvl w:ilvl="8">
        <w:start w:val="1"/>
        <w:numFmt w:val="decimal"/>
        <w:pStyle w:val="Heading9"/>
        <w:lvlText w:val="%1.%2.%3.%4.%5.%6.%7.%8.%9"/>
        <w:lvlJc w:val="left"/>
        <w:pPr>
          <w:tabs>
            <w:tab w:val="num" w:pos="1584"/>
          </w:tabs>
          <w:ind w:left="1584" w:hanging="1584"/>
        </w:pPr>
        <w:rPr>
          <w:rFonts w:cs="Times New Roman" w:hint="default"/>
        </w:rPr>
      </w:lvl>
    </w:lvlOverride>
  </w:num>
  <w:num w:numId="17">
    <w:abstractNumId w:val="1"/>
    <w:lvlOverride w:ilvl="0">
      <w:lvl w:ilvl="0">
        <w:start w:val="1"/>
        <w:numFmt w:val="decimal"/>
        <w:pStyle w:val="Heading1"/>
        <w:lvlText w:val="%1"/>
        <w:lvlJc w:val="left"/>
        <w:pPr>
          <w:tabs>
            <w:tab w:val="num" w:pos="1080"/>
          </w:tabs>
          <w:ind w:left="1080" w:hanging="1080"/>
        </w:pPr>
        <w:rPr>
          <w:rFonts w:cs="Times New Roman" w:hint="default"/>
        </w:rPr>
      </w:lvl>
    </w:lvlOverride>
    <w:lvlOverride w:ilvl="1">
      <w:lvl w:ilvl="1">
        <w:start w:val="1"/>
        <w:numFmt w:val="decimal"/>
        <w:pStyle w:val="Heading2"/>
        <w:lvlText w:val="%1.%2"/>
        <w:lvlJc w:val="left"/>
        <w:pPr>
          <w:tabs>
            <w:tab w:val="num" w:pos="576"/>
          </w:tabs>
          <w:ind w:left="576" w:hanging="576"/>
        </w:pPr>
        <w:rPr>
          <w:rFonts w:cs="Times New Roman" w:hint="default"/>
        </w:rPr>
      </w:lvl>
    </w:lvlOverride>
    <w:lvlOverride w:ilvl="2">
      <w:lvl w:ilvl="2">
        <w:start w:val="1"/>
        <w:numFmt w:val="decimal"/>
        <w:pStyle w:val="Heading3"/>
        <w:lvlText w:val="%1.%2.%3"/>
        <w:lvlJc w:val="left"/>
        <w:pPr>
          <w:tabs>
            <w:tab w:val="num" w:pos="720"/>
          </w:tabs>
          <w:ind w:left="720" w:hanging="720"/>
        </w:pPr>
        <w:rPr>
          <w:rFonts w:cs="Times New Roman" w:hint="default"/>
        </w:rPr>
      </w:lvl>
    </w:lvlOverride>
    <w:lvlOverride w:ilvl="3">
      <w:lvl w:ilvl="3">
        <w:start w:val="1"/>
        <w:numFmt w:val="decimal"/>
        <w:pStyle w:val="Heading4"/>
        <w:lvlText w:val="%1.%2.%3.%4"/>
        <w:lvlJc w:val="left"/>
        <w:pPr>
          <w:tabs>
            <w:tab w:val="num" w:pos="1224"/>
          </w:tabs>
          <w:ind w:left="1224" w:hanging="864"/>
        </w:pPr>
        <w:rPr>
          <w:rFonts w:cs="Times New Roman" w:hint="default"/>
        </w:rPr>
      </w:lvl>
    </w:lvlOverride>
    <w:lvlOverride w:ilvl="4">
      <w:lvl w:ilvl="4">
        <w:start w:val="1"/>
        <w:numFmt w:val="decimal"/>
        <w:pStyle w:val="Heading5"/>
        <w:lvlText w:val="%1.%2.%3.%4.%5"/>
        <w:lvlJc w:val="left"/>
        <w:pPr>
          <w:tabs>
            <w:tab w:val="num" w:pos="1008"/>
          </w:tabs>
          <w:ind w:left="1008" w:hanging="1008"/>
        </w:pPr>
        <w:rPr>
          <w:rFonts w:cs="Times New Roman" w:hint="default"/>
        </w:rPr>
      </w:lvl>
    </w:lvlOverride>
    <w:lvlOverride w:ilvl="5">
      <w:lvl w:ilvl="5">
        <w:start w:val="1"/>
        <w:numFmt w:val="decimal"/>
        <w:pStyle w:val="Heading6"/>
        <w:lvlText w:val="%1.%2.%3.%4.%5.%6"/>
        <w:lvlJc w:val="left"/>
        <w:pPr>
          <w:tabs>
            <w:tab w:val="num" w:pos="1152"/>
          </w:tabs>
          <w:ind w:left="1152" w:hanging="1152"/>
        </w:pPr>
        <w:rPr>
          <w:rFonts w:cs="Times New Roman" w:hint="default"/>
        </w:rPr>
      </w:lvl>
    </w:lvlOverride>
    <w:lvlOverride w:ilvl="6">
      <w:lvl w:ilvl="6">
        <w:start w:val="1"/>
        <w:numFmt w:val="decimal"/>
        <w:pStyle w:val="Heading7"/>
        <w:lvlText w:val="%1.%2.%3.%4.%5.%6.%7"/>
        <w:lvlJc w:val="left"/>
        <w:pPr>
          <w:tabs>
            <w:tab w:val="num" w:pos="1296"/>
          </w:tabs>
          <w:ind w:left="1296" w:hanging="1296"/>
        </w:pPr>
        <w:rPr>
          <w:rFonts w:cs="Times New Roman" w:hint="default"/>
        </w:rPr>
      </w:lvl>
    </w:lvlOverride>
    <w:lvlOverride w:ilvl="7">
      <w:lvl w:ilvl="7">
        <w:start w:val="1"/>
        <w:numFmt w:val="decimal"/>
        <w:pStyle w:val="Heading8"/>
        <w:lvlText w:val="%1.%2.%3.%4.%5.%6.%7.%8"/>
        <w:lvlJc w:val="left"/>
        <w:pPr>
          <w:tabs>
            <w:tab w:val="num" w:pos="1440"/>
          </w:tabs>
          <w:ind w:left="1440" w:hanging="1440"/>
        </w:pPr>
        <w:rPr>
          <w:rFonts w:cs="Times New Roman" w:hint="default"/>
        </w:rPr>
      </w:lvl>
    </w:lvlOverride>
    <w:lvlOverride w:ilvl="8">
      <w:lvl w:ilvl="8">
        <w:start w:val="1"/>
        <w:numFmt w:val="decimal"/>
        <w:pStyle w:val="Heading9"/>
        <w:lvlText w:val="%1.%2.%3.%4.%5.%6.%7.%8.%9"/>
        <w:lvlJc w:val="left"/>
        <w:pPr>
          <w:tabs>
            <w:tab w:val="num" w:pos="1584"/>
          </w:tabs>
          <w:ind w:left="1584" w:hanging="1584"/>
        </w:pPr>
        <w:rPr>
          <w:rFonts w:cs="Times New Roman" w:hint="default"/>
        </w:rPr>
      </w:lvl>
    </w:lvlOverride>
  </w:num>
  <w:num w:numId="18">
    <w:abstractNumId w:val="9"/>
  </w:num>
  <w:num w:numId="19">
    <w:abstractNumId w:val="2"/>
  </w:num>
  <w:num w:numId="20">
    <w:abstractNumId w:val="1"/>
    <w:lvlOverride w:ilvl="0">
      <w:lvl w:ilvl="0">
        <w:start w:val="1"/>
        <w:numFmt w:val="decimal"/>
        <w:pStyle w:val="Heading1"/>
        <w:lvlText w:val="%1"/>
        <w:lvlJc w:val="left"/>
        <w:pPr>
          <w:tabs>
            <w:tab w:val="num" w:pos="1080"/>
          </w:tabs>
          <w:ind w:left="1080" w:hanging="1080"/>
        </w:pPr>
        <w:rPr>
          <w:rFonts w:cs="Times New Roman" w:hint="default"/>
        </w:rPr>
      </w:lvl>
    </w:lvlOverride>
    <w:lvlOverride w:ilvl="1">
      <w:lvl w:ilvl="1">
        <w:start w:val="1"/>
        <w:numFmt w:val="decimal"/>
        <w:pStyle w:val="Heading2"/>
        <w:lvlText w:val="%1.%2"/>
        <w:lvlJc w:val="left"/>
        <w:pPr>
          <w:tabs>
            <w:tab w:val="num" w:pos="576"/>
          </w:tabs>
          <w:ind w:left="576" w:hanging="576"/>
        </w:pPr>
        <w:rPr>
          <w:rFonts w:cs="Times New Roman" w:hint="default"/>
        </w:rPr>
      </w:lvl>
    </w:lvlOverride>
    <w:lvlOverride w:ilvl="2">
      <w:lvl w:ilvl="2">
        <w:start w:val="1"/>
        <w:numFmt w:val="decimal"/>
        <w:pStyle w:val="Heading3"/>
        <w:lvlText w:val="%1.%2.%3"/>
        <w:lvlJc w:val="left"/>
        <w:pPr>
          <w:tabs>
            <w:tab w:val="num" w:pos="720"/>
          </w:tabs>
          <w:ind w:left="720" w:hanging="720"/>
        </w:pPr>
        <w:rPr>
          <w:rFonts w:cs="Times New Roman" w:hint="default"/>
        </w:rPr>
      </w:lvl>
    </w:lvlOverride>
    <w:lvlOverride w:ilvl="3">
      <w:lvl w:ilvl="3">
        <w:start w:val="1"/>
        <w:numFmt w:val="decimal"/>
        <w:pStyle w:val="Heading4"/>
        <w:lvlText w:val="%1.%2.%3.%4"/>
        <w:lvlJc w:val="left"/>
        <w:pPr>
          <w:tabs>
            <w:tab w:val="num" w:pos="1224"/>
          </w:tabs>
          <w:ind w:left="1224" w:hanging="864"/>
        </w:pPr>
        <w:rPr>
          <w:rFonts w:cs="Times New Roman" w:hint="default"/>
        </w:rPr>
      </w:lvl>
    </w:lvlOverride>
    <w:lvlOverride w:ilvl="4">
      <w:lvl w:ilvl="4">
        <w:start w:val="1"/>
        <w:numFmt w:val="decimal"/>
        <w:pStyle w:val="Heading5"/>
        <w:lvlText w:val="%1.%2.%3.%4.%5"/>
        <w:lvlJc w:val="left"/>
        <w:pPr>
          <w:tabs>
            <w:tab w:val="num" w:pos="1008"/>
          </w:tabs>
          <w:ind w:left="1008" w:hanging="1008"/>
        </w:pPr>
        <w:rPr>
          <w:rFonts w:cs="Times New Roman" w:hint="default"/>
        </w:rPr>
      </w:lvl>
    </w:lvlOverride>
    <w:lvlOverride w:ilvl="5">
      <w:lvl w:ilvl="5">
        <w:start w:val="1"/>
        <w:numFmt w:val="decimal"/>
        <w:pStyle w:val="Heading6"/>
        <w:lvlText w:val="%1.%2.%3.%4.%5.%6"/>
        <w:lvlJc w:val="left"/>
        <w:pPr>
          <w:tabs>
            <w:tab w:val="num" w:pos="1152"/>
          </w:tabs>
          <w:ind w:left="1152" w:hanging="1152"/>
        </w:pPr>
        <w:rPr>
          <w:rFonts w:cs="Times New Roman" w:hint="default"/>
        </w:rPr>
      </w:lvl>
    </w:lvlOverride>
    <w:lvlOverride w:ilvl="6">
      <w:lvl w:ilvl="6">
        <w:start w:val="1"/>
        <w:numFmt w:val="decimal"/>
        <w:pStyle w:val="Heading7"/>
        <w:lvlText w:val="%1.%2.%3.%4.%5.%6.%7"/>
        <w:lvlJc w:val="left"/>
        <w:pPr>
          <w:tabs>
            <w:tab w:val="num" w:pos="1296"/>
          </w:tabs>
          <w:ind w:left="1296" w:hanging="1296"/>
        </w:pPr>
        <w:rPr>
          <w:rFonts w:cs="Times New Roman" w:hint="default"/>
        </w:rPr>
      </w:lvl>
    </w:lvlOverride>
    <w:lvlOverride w:ilvl="7">
      <w:lvl w:ilvl="7">
        <w:start w:val="1"/>
        <w:numFmt w:val="decimal"/>
        <w:pStyle w:val="Heading8"/>
        <w:lvlText w:val="%1.%2.%3.%4.%5.%6.%7.%8"/>
        <w:lvlJc w:val="left"/>
        <w:pPr>
          <w:tabs>
            <w:tab w:val="num" w:pos="1440"/>
          </w:tabs>
          <w:ind w:left="1440" w:hanging="1440"/>
        </w:pPr>
        <w:rPr>
          <w:rFonts w:cs="Times New Roman" w:hint="default"/>
        </w:rPr>
      </w:lvl>
    </w:lvlOverride>
    <w:lvlOverride w:ilvl="8">
      <w:lvl w:ilvl="8">
        <w:start w:val="1"/>
        <w:numFmt w:val="decimal"/>
        <w:pStyle w:val="Heading9"/>
        <w:lvlText w:val="%1.%2.%3.%4.%5.%6.%7.%8.%9"/>
        <w:lvlJc w:val="left"/>
        <w:pPr>
          <w:tabs>
            <w:tab w:val="num" w:pos="1584"/>
          </w:tabs>
          <w:ind w:left="1584" w:hanging="1584"/>
        </w:pPr>
        <w:rPr>
          <w:rFonts w:cs="Times New Roman" w:hint="default"/>
        </w:rPr>
      </w:lvl>
    </w:lvlOverride>
  </w:num>
  <w:num w:numId="21">
    <w:abstractNumId w:val="1"/>
    <w:lvlOverride w:ilvl="0">
      <w:lvl w:ilvl="0">
        <w:start w:val="1"/>
        <w:numFmt w:val="decimal"/>
        <w:pStyle w:val="Heading1"/>
        <w:lvlText w:val="%1"/>
        <w:lvlJc w:val="left"/>
        <w:pPr>
          <w:tabs>
            <w:tab w:val="num" w:pos="1080"/>
          </w:tabs>
          <w:ind w:left="1080" w:hanging="1080"/>
        </w:pPr>
        <w:rPr>
          <w:rFonts w:cs="Times New Roman" w:hint="default"/>
        </w:rPr>
      </w:lvl>
    </w:lvlOverride>
    <w:lvlOverride w:ilvl="1">
      <w:lvl w:ilvl="1">
        <w:start w:val="1"/>
        <w:numFmt w:val="decimal"/>
        <w:pStyle w:val="Heading2"/>
        <w:lvlText w:val="%1.%2"/>
        <w:lvlJc w:val="left"/>
        <w:pPr>
          <w:tabs>
            <w:tab w:val="num" w:pos="576"/>
          </w:tabs>
          <w:ind w:left="576" w:hanging="576"/>
        </w:pPr>
        <w:rPr>
          <w:rFonts w:cs="Times New Roman" w:hint="default"/>
        </w:rPr>
      </w:lvl>
    </w:lvlOverride>
    <w:lvlOverride w:ilvl="2">
      <w:lvl w:ilvl="2">
        <w:start w:val="1"/>
        <w:numFmt w:val="decimal"/>
        <w:pStyle w:val="Heading3"/>
        <w:lvlText w:val="%1.%2.%3"/>
        <w:lvlJc w:val="left"/>
        <w:pPr>
          <w:tabs>
            <w:tab w:val="num" w:pos="720"/>
          </w:tabs>
          <w:ind w:left="720" w:hanging="720"/>
        </w:pPr>
        <w:rPr>
          <w:rFonts w:cs="Times New Roman" w:hint="default"/>
        </w:rPr>
      </w:lvl>
    </w:lvlOverride>
    <w:lvlOverride w:ilvl="3">
      <w:lvl w:ilvl="3">
        <w:start w:val="1"/>
        <w:numFmt w:val="decimal"/>
        <w:pStyle w:val="Heading4"/>
        <w:lvlText w:val="%1.%2.%3.%4"/>
        <w:lvlJc w:val="left"/>
        <w:pPr>
          <w:tabs>
            <w:tab w:val="num" w:pos="1224"/>
          </w:tabs>
          <w:ind w:left="1224" w:hanging="864"/>
        </w:pPr>
        <w:rPr>
          <w:rFonts w:cs="Times New Roman" w:hint="default"/>
        </w:rPr>
      </w:lvl>
    </w:lvlOverride>
    <w:lvlOverride w:ilvl="4">
      <w:lvl w:ilvl="4">
        <w:start w:val="1"/>
        <w:numFmt w:val="decimal"/>
        <w:pStyle w:val="Heading5"/>
        <w:lvlText w:val="%1.%2.%3.%4.%5"/>
        <w:lvlJc w:val="left"/>
        <w:pPr>
          <w:tabs>
            <w:tab w:val="num" w:pos="1008"/>
          </w:tabs>
          <w:ind w:left="1008" w:hanging="1008"/>
        </w:pPr>
        <w:rPr>
          <w:rFonts w:cs="Times New Roman" w:hint="default"/>
        </w:rPr>
      </w:lvl>
    </w:lvlOverride>
    <w:lvlOverride w:ilvl="5">
      <w:lvl w:ilvl="5">
        <w:start w:val="1"/>
        <w:numFmt w:val="decimal"/>
        <w:pStyle w:val="Heading6"/>
        <w:lvlText w:val="%1.%2.%3.%4.%5.%6"/>
        <w:lvlJc w:val="left"/>
        <w:pPr>
          <w:tabs>
            <w:tab w:val="num" w:pos="1152"/>
          </w:tabs>
          <w:ind w:left="1152" w:hanging="1152"/>
        </w:pPr>
        <w:rPr>
          <w:rFonts w:cs="Times New Roman" w:hint="default"/>
        </w:rPr>
      </w:lvl>
    </w:lvlOverride>
    <w:lvlOverride w:ilvl="6">
      <w:lvl w:ilvl="6">
        <w:start w:val="1"/>
        <w:numFmt w:val="decimal"/>
        <w:pStyle w:val="Heading7"/>
        <w:lvlText w:val="%1.%2.%3.%4.%5.%6.%7"/>
        <w:lvlJc w:val="left"/>
        <w:pPr>
          <w:tabs>
            <w:tab w:val="num" w:pos="1296"/>
          </w:tabs>
          <w:ind w:left="1296" w:hanging="1296"/>
        </w:pPr>
        <w:rPr>
          <w:rFonts w:cs="Times New Roman" w:hint="default"/>
        </w:rPr>
      </w:lvl>
    </w:lvlOverride>
    <w:lvlOverride w:ilvl="7">
      <w:lvl w:ilvl="7">
        <w:start w:val="1"/>
        <w:numFmt w:val="decimal"/>
        <w:pStyle w:val="Heading8"/>
        <w:lvlText w:val="%1.%2.%3.%4.%5.%6.%7.%8"/>
        <w:lvlJc w:val="left"/>
        <w:pPr>
          <w:tabs>
            <w:tab w:val="num" w:pos="1440"/>
          </w:tabs>
          <w:ind w:left="1440" w:hanging="1440"/>
        </w:pPr>
        <w:rPr>
          <w:rFonts w:cs="Times New Roman" w:hint="default"/>
        </w:rPr>
      </w:lvl>
    </w:lvlOverride>
    <w:lvlOverride w:ilvl="8">
      <w:lvl w:ilvl="8">
        <w:start w:val="1"/>
        <w:numFmt w:val="decimal"/>
        <w:pStyle w:val="Heading9"/>
        <w:lvlText w:val="%1.%2.%3.%4.%5.%6.%7.%8.%9"/>
        <w:lvlJc w:val="left"/>
        <w:pPr>
          <w:tabs>
            <w:tab w:val="num" w:pos="1584"/>
          </w:tabs>
          <w:ind w:left="1584" w:hanging="1584"/>
        </w:pPr>
        <w:rPr>
          <w:rFonts w:cs="Times New Roman"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mirrorMargins/>
  <w:defaultTabStop w:val="720"/>
  <w:evenAndOddHeaders/>
  <w:drawingGridHorizontalSpacing w:val="110"/>
  <w:displayHorizontalDrawingGridEvery w:val="0"/>
  <w:displayVerticalDrawingGridEvery w:val="0"/>
  <w:noPunctuationKerning/>
  <w:characterSpacingControl w:val="doNotCompress"/>
  <w:savePreviewPicture/>
  <w:hdrShapeDefaults>
    <o:shapedefaults v:ext="edit" spidmax="205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01F2C"/>
    <w:rsid w:val="000A017B"/>
    <w:rsid w:val="001631CA"/>
    <w:rsid w:val="00181CB1"/>
    <w:rsid w:val="002050B0"/>
    <w:rsid w:val="00213AC4"/>
    <w:rsid w:val="0027728E"/>
    <w:rsid w:val="0028359C"/>
    <w:rsid w:val="002B3D28"/>
    <w:rsid w:val="00311F27"/>
    <w:rsid w:val="00354397"/>
    <w:rsid w:val="004A43FD"/>
    <w:rsid w:val="004B7943"/>
    <w:rsid w:val="00532343"/>
    <w:rsid w:val="00575101"/>
    <w:rsid w:val="00575998"/>
    <w:rsid w:val="005863EF"/>
    <w:rsid w:val="005D6DC5"/>
    <w:rsid w:val="00603105"/>
    <w:rsid w:val="00613E5F"/>
    <w:rsid w:val="006669AB"/>
    <w:rsid w:val="00685623"/>
    <w:rsid w:val="0068636B"/>
    <w:rsid w:val="006A40C8"/>
    <w:rsid w:val="006B44B9"/>
    <w:rsid w:val="006F307B"/>
    <w:rsid w:val="007E304E"/>
    <w:rsid w:val="0093430D"/>
    <w:rsid w:val="00996C3F"/>
    <w:rsid w:val="00A163EC"/>
    <w:rsid w:val="00A17851"/>
    <w:rsid w:val="00A17F43"/>
    <w:rsid w:val="00A20CDF"/>
    <w:rsid w:val="00AB56A9"/>
    <w:rsid w:val="00AD2548"/>
    <w:rsid w:val="00AE66FC"/>
    <w:rsid w:val="00B90A71"/>
    <w:rsid w:val="00C7670D"/>
    <w:rsid w:val="00C86E0E"/>
    <w:rsid w:val="00CC2BFA"/>
    <w:rsid w:val="00D14039"/>
    <w:rsid w:val="00D327B9"/>
    <w:rsid w:val="00D57230"/>
    <w:rsid w:val="00D85CE1"/>
    <w:rsid w:val="00DB7F43"/>
    <w:rsid w:val="00DD4F2E"/>
    <w:rsid w:val="00E0136F"/>
    <w:rsid w:val="00E024CC"/>
    <w:rsid w:val="00E66E9E"/>
    <w:rsid w:val="00E907CF"/>
    <w:rsid w:val="00F01F2C"/>
    <w:rsid w:val="00F33541"/>
    <w:rsid w:val="00FC5A22"/>
    <w:rsid w:val="00FD09F4"/>
    <w:rsid w:val="00FE612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locked="1" w:semiHidden="0" w:uiPriority="0"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semiHidden="0" w:uiPriority="35"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iPriority="1"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locked="1" w:semiHidden="0" w:uiPriority="0"/>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D14039"/>
    <w:pPr>
      <w:spacing w:line="360" w:lineRule="auto"/>
      <w:jc w:val="both"/>
    </w:pPr>
    <w:rPr>
      <w:rFonts w:ascii="Georgia" w:hAnsi="Georgia"/>
      <w:szCs w:val="24"/>
    </w:rPr>
  </w:style>
  <w:style w:type="paragraph" w:styleId="Heading1">
    <w:name w:val="heading 1"/>
    <w:basedOn w:val="Normal"/>
    <w:next w:val="Normal"/>
    <w:link w:val="Heading1Char"/>
    <w:uiPriority w:val="99"/>
    <w:qFormat/>
    <w:pPr>
      <w:numPr>
        <w:numId w:val="1"/>
      </w:numPr>
      <w:jc w:val="left"/>
      <w:outlineLvl w:val="0"/>
    </w:pPr>
    <w:rPr>
      <w:b/>
      <w:sz w:val="56"/>
      <w:szCs w:val="56"/>
    </w:rPr>
  </w:style>
  <w:style w:type="paragraph" w:styleId="Heading2">
    <w:name w:val="heading 2"/>
    <w:basedOn w:val="Normal"/>
    <w:next w:val="Normal"/>
    <w:link w:val="Heading2Char"/>
    <w:uiPriority w:val="99"/>
    <w:qFormat/>
    <w:pPr>
      <w:numPr>
        <w:ilvl w:val="1"/>
        <w:numId w:val="1"/>
      </w:numPr>
      <w:outlineLvl w:val="1"/>
    </w:pPr>
    <w:rPr>
      <w:b/>
      <w:sz w:val="28"/>
      <w:szCs w:val="28"/>
    </w:rPr>
  </w:style>
  <w:style w:type="paragraph" w:styleId="Heading3">
    <w:name w:val="heading 3"/>
    <w:basedOn w:val="Normal"/>
    <w:next w:val="Normal"/>
    <w:link w:val="Heading3Char"/>
    <w:uiPriority w:val="99"/>
    <w:qFormat/>
    <w:pPr>
      <w:keepNext/>
      <w:numPr>
        <w:ilvl w:val="2"/>
        <w:numId w:val="1"/>
      </w:numPr>
      <w:spacing w:before="240" w:after="60"/>
      <w:outlineLvl w:val="2"/>
    </w:pPr>
    <w:rPr>
      <w:rFonts w:cs="Arial"/>
      <w:b/>
      <w:bCs/>
      <w:sz w:val="24"/>
      <w:szCs w:val="26"/>
    </w:rPr>
  </w:style>
  <w:style w:type="paragraph" w:styleId="Heading4">
    <w:name w:val="heading 4"/>
    <w:basedOn w:val="Normal"/>
    <w:next w:val="Normal"/>
    <w:link w:val="Heading4Char"/>
    <w:uiPriority w:val="99"/>
    <w:qFormat/>
    <w:pPr>
      <w:keepNext/>
      <w:numPr>
        <w:ilvl w:val="3"/>
        <w:numId w:val="1"/>
      </w:numPr>
      <w:spacing w:before="240" w:after="60"/>
      <w:outlineLvl w:val="3"/>
    </w:pPr>
    <w:rPr>
      <w:b/>
      <w:bCs/>
      <w:i/>
      <w:sz w:val="24"/>
      <w:szCs w:val="28"/>
    </w:rPr>
  </w:style>
  <w:style w:type="paragraph" w:styleId="Heading5">
    <w:name w:val="heading 5"/>
    <w:basedOn w:val="Normal"/>
    <w:next w:val="Normal"/>
    <w:link w:val="Heading5Char"/>
    <w:uiPriority w:val="99"/>
    <w:qFormat/>
    <w:pPr>
      <w:numPr>
        <w:ilvl w:val="4"/>
        <w:numId w:val="1"/>
      </w:numPr>
      <w:spacing w:before="240" w:after="60"/>
      <w:outlineLvl w:val="4"/>
    </w:pPr>
    <w:rPr>
      <w:bCs/>
      <w:i/>
      <w:iCs/>
      <w:sz w:val="24"/>
      <w:szCs w:val="26"/>
    </w:rPr>
  </w:style>
  <w:style w:type="paragraph" w:styleId="Heading6">
    <w:name w:val="heading 6"/>
    <w:basedOn w:val="Normal"/>
    <w:next w:val="Normal"/>
    <w:link w:val="Heading6Char"/>
    <w:uiPriority w:val="99"/>
    <w:qFormat/>
    <w:pPr>
      <w:numPr>
        <w:ilvl w:val="5"/>
        <w:numId w:val="1"/>
      </w:numPr>
      <w:spacing w:before="240" w:after="60"/>
      <w:outlineLvl w:val="5"/>
    </w:pPr>
    <w:rPr>
      <w:bCs/>
      <w:i/>
      <w:szCs w:val="22"/>
    </w:rPr>
  </w:style>
  <w:style w:type="paragraph" w:styleId="Heading7">
    <w:name w:val="heading 7"/>
    <w:basedOn w:val="Normal"/>
    <w:next w:val="Normal"/>
    <w:link w:val="Heading7Char"/>
    <w:uiPriority w:val="99"/>
    <w:qFormat/>
    <w:pPr>
      <w:numPr>
        <w:ilvl w:val="6"/>
        <w:numId w:val="1"/>
      </w:numPr>
      <w:spacing w:before="240" w:after="60"/>
      <w:outlineLvl w:val="6"/>
    </w:pPr>
    <w:rPr>
      <w:i/>
    </w:rPr>
  </w:style>
  <w:style w:type="paragraph" w:styleId="Heading8">
    <w:name w:val="heading 8"/>
    <w:basedOn w:val="Normal"/>
    <w:next w:val="Normal"/>
    <w:link w:val="Heading8Char"/>
    <w:uiPriority w:val="99"/>
    <w:qFormat/>
    <w:pPr>
      <w:numPr>
        <w:ilvl w:val="7"/>
        <w:numId w:val="1"/>
      </w:numPr>
      <w:spacing w:before="240" w:after="60"/>
      <w:outlineLvl w:val="7"/>
    </w:pPr>
    <w:rPr>
      <w:i/>
      <w:iCs/>
    </w:rPr>
  </w:style>
  <w:style w:type="paragraph" w:styleId="Heading9">
    <w:name w:val="heading 9"/>
    <w:basedOn w:val="Normal"/>
    <w:next w:val="Normal"/>
    <w:link w:val="Heading9Char"/>
    <w:uiPriority w:val="99"/>
    <w:qFormat/>
    <w:pPr>
      <w:numPr>
        <w:ilvl w:val="8"/>
        <w:numId w:val="1"/>
      </w:numPr>
      <w:spacing w:before="240" w:after="60"/>
      <w:outlineLvl w:val="8"/>
    </w:pPr>
    <w:rPr>
      <w:rFonts w:cs="Arial"/>
      <w:i/>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Georgia" w:hAnsi="Georgia"/>
      <w:b/>
      <w:sz w:val="56"/>
    </w:rPr>
  </w:style>
  <w:style w:type="character" w:customStyle="1" w:styleId="Heading2Char">
    <w:name w:val="Heading 2 Char"/>
    <w:basedOn w:val="DefaultParagraphFont"/>
    <w:link w:val="Heading2"/>
    <w:uiPriority w:val="99"/>
    <w:locked/>
    <w:rPr>
      <w:rFonts w:ascii="Georgia" w:hAnsi="Georgia"/>
      <w:b/>
      <w:sz w:val="28"/>
    </w:rPr>
  </w:style>
  <w:style w:type="character" w:customStyle="1" w:styleId="Heading3Char">
    <w:name w:val="Heading 3 Char"/>
    <w:basedOn w:val="DefaultParagraphFont"/>
    <w:link w:val="Heading3"/>
    <w:uiPriority w:val="9"/>
    <w:semiHidden/>
    <w:rsid w:val="00311AC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311AC3"/>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311AC3"/>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311AC3"/>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311AC3"/>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311AC3"/>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311AC3"/>
    <w:rPr>
      <w:rFonts w:asciiTheme="majorHAnsi" w:eastAsiaTheme="majorEastAsia" w:hAnsiTheme="majorHAnsi" w:cstheme="majorBidi"/>
    </w:rPr>
  </w:style>
  <w:style w:type="paragraph" w:styleId="BlockText">
    <w:name w:val="Block Text"/>
    <w:basedOn w:val="Normal"/>
    <w:uiPriority w:val="99"/>
    <w:semiHidden/>
    <w:pPr>
      <w:spacing w:after="120"/>
      <w:ind w:left="1440" w:right="1440"/>
    </w:pPr>
    <w:rPr>
      <w:rFonts w:ascii="ITC Officina Sans Book" w:hAnsi="ITC Officina Sans Book"/>
      <w:color w:val="333333"/>
    </w:rPr>
  </w:style>
  <w:style w:type="paragraph" w:styleId="Header">
    <w:name w:val="header"/>
    <w:basedOn w:val="Normal"/>
    <w:link w:val="HeaderChar"/>
    <w:uiPriority w:val="99"/>
    <w:semiHidden/>
    <w:pPr>
      <w:tabs>
        <w:tab w:val="center" w:pos="4320"/>
        <w:tab w:val="right" w:pos="8640"/>
      </w:tabs>
    </w:pPr>
  </w:style>
  <w:style w:type="character" w:customStyle="1" w:styleId="HeaderChar">
    <w:name w:val="Header Char"/>
    <w:basedOn w:val="DefaultParagraphFont"/>
    <w:link w:val="Header"/>
    <w:uiPriority w:val="99"/>
    <w:semiHidden/>
    <w:rsid w:val="00311AC3"/>
    <w:rPr>
      <w:rFonts w:ascii="Georgia" w:hAnsi="Georgia"/>
      <w:szCs w:val="24"/>
    </w:rPr>
  </w:style>
  <w:style w:type="paragraph" w:customStyle="1" w:styleId="Cover-AppName">
    <w:name w:val="Cover-AppName"/>
    <w:basedOn w:val="Normal"/>
    <w:uiPriority w:val="99"/>
    <w:pPr>
      <w:spacing w:line="1860" w:lineRule="exact"/>
      <w:ind w:left="2880"/>
    </w:pPr>
    <w:rPr>
      <w:rFonts w:ascii="Trebuchet MS" w:hAnsi="Trebuchet MS"/>
      <w:b/>
      <w:color w:val="8D1236"/>
      <w:sz w:val="96"/>
    </w:rPr>
  </w:style>
  <w:style w:type="paragraph" w:customStyle="1" w:styleId="Cover-DocVersion">
    <w:name w:val="Cover-DocVersion"/>
    <w:basedOn w:val="Cover-AppName"/>
    <w:uiPriority w:val="99"/>
    <w:pPr>
      <w:spacing w:line="440" w:lineRule="exact"/>
      <w:ind w:left="43"/>
    </w:pPr>
    <w:rPr>
      <w:rFonts w:ascii="Georgia" w:hAnsi="Georgia"/>
      <w:b w:val="0"/>
      <w:color w:val="auto"/>
      <w:sz w:val="32"/>
    </w:rPr>
  </w:style>
  <w:style w:type="paragraph" w:customStyle="1" w:styleId="Cover-DocName">
    <w:name w:val="Cover-DocName"/>
    <w:basedOn w:val="Cover-DocVersion"/>
    <w:uiPriority w:val="99"/>
    <w:pPr>
      <w:spacing w:line="800" w:lineRule="exact"/>
      <w:ind w:left="0"/>
    </w:pPr>
    <w:rPr>
      <w:color w:val="8D1236"/>
      <w:sz w:val="64"/>
    </w:rPr>
  </w:style>
  <w:style w:type="paragraph" w:customStyle="1" w:styleId="Cover-SmallPrint">
    <w:name w:val="Cover-SmallPrint"/>
    <w:basedOn w:val="Cover-DocVersion"/>
    <w:uiPriority w:val="99"/>
    <w:pPr>
      <w:spacing w:line="240" w:lineRule="exact"/>
      <w:ind w:left="0"/>
    </w:pPr>
    <w:rPr>
      <w:color w:val="7292B1"/>
      <w:sz w:val="16"/>
      <w:u w:color="7292B1"/>
    </w:rPr>
  </w:style>
  <w:style w:type="character" w:styleId="Hyperlink">
    <w:name w:val="Hyperlink"/>
    <w:basedOn w:val="DefaultParagraphFont"/>
    <w:uiPriority w:val="99"/>
    <w:rPr>
      <w:rFonts w:cs="Times New Roman"/>
      <w:color w:val="0000FF"/>
      <w:u w:val="single"/>
    </w:rPr>
  </w:style>
  <w:style w:type="character" w:styleId="FollowedHyperlink">
    <w:name w:val="FollowedHyperlink"/>
    <w:basedOn w:val="DefaultParagraphFont"/>
    <w:uiPriority w:val="99"/>
    <w:semiHidden/>
    <w:rPr>
      <w:rFonts w:cs="Times New Roman"/>
      <w:color w:val="800080"/>
      <w:u w:val="single"/>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alibri"/>
      <w:sz w:val="20"/>
    </w:rPr>
  </w:style>
  <w:style w:type="character" w:customStyle="1" w:styleId="HTMLPreformattedChar">
    <w:name w:val="HTML Preformatted Char"/>
    <w:basedOn w:val="DefaultParagraphFont"/>
    <w:link w:val="HTMLPreformatted"/>
    <w:uiPriority w:val="99"/>
    <w:rPr>
      <w:rFonts w:ascii="Courier New" w:hAnsi="Courier New"/>
    </w:rPr>
  </w:style>
  <w:style w:type="paragraph" w:customStyle="1" w:styleId="Normal-TableText">
    <w:name w:val="Normal - Table Text"/>
    <w:basedOn w:val="Normal"/>
    <w:uiPriority w:val="99"/>
    <w:pPr>
      <w:spacing w:line="240" w:lineRule="auto"/>
      <w:jc w:val="left"/>
    </w:pPr>
    <w:rPr>
      <w:b/>
    </w:rPr>
  </w:style>
  <w:style w:type="paragraph" w:styleId="TOC3">
    <w:name w:val="toc 3"/>
    <w:basedOn w:val="Normal"/>
    <w:next w:val="Normal"/>
    <w:autoRedefine/>
    <w:uiPriority w:val="99"/>
    <w:pPr>
      <w:tabs>
        <w:tab w:val="left" w:pos="1530"/>
        <w:tab w:val="right" w:leader="dot" w:pos="8990"/>
      </w:tabs>
      <w:ind w:left="864"/>
      <w:jc w:val="left"/>
    </w:pPr>
    <w:rPr>
      <w:i/>
      <w:iCs/>
      <w:sz w:val="20"/>
    </w:rPr>
  </w:style>
  <w:style w:type="paragraph" w:styleId="TOC2">
    <w:name w:val="toc 2"/>
    <w:basedOn w:val="Normal"/>
    <w:next w:val="Normal"/>
    <w:autoRedefine/>
    <w:uiPriority w:val="99"/>
    <w:pPr>
      <w:tabs>
        <w:tab w:val="left" w:pos="880"/>
        <w:tab w:val="right" w:leader="dot" w:pos="8990"/>
      </w:tabs>
      <w:ind w:left="450"/>
      <w:jc w:val="left"/>
    </w:pPr>
    <w:rPr>
      <w:sz w:val="20"/>
    </w:rPr>
  </w:style>
  <w:style w:type="paragraph" w:styleId="TOC1">
    <w:name w:val="toc 1"/>
    <w:basedOn w:val="Normal"/>
    <w:next w:val="Normal"/>
    <w:autoRedefine/>
    <w:uiPriority w:val="99"/>
    <w:pPr>
      <w:tabs>
        <w:tab w:val="left" w:pos="450"/>
        <w:tab w:val="right" w:leader="dot" w:pos="8990"/>
      </w:tabs>
      <w:spacing w:before="120" w:after="120"/>
      <w:ind w:left="450" w:hanging="450"/>
      <w:jc w:val="left"/>
    </w:pPr>
    <w:rPr>
      <w:b/>
      <w:bCs/>
      <w:caps/>
      <w:color w:val="51869B"/>
      <w:szCs w:val="22"/>
    </w:rPr>
  </w:style>
  <w:style w:type="paragraph" w:styleId="TOC4">
    <w:name w:val="toc 4"/>
    <w:basedOn w:val="Normal"/>
    <w:next w:val="Normal"/>
    <w:autoRedefine/>
    <w:uiPriority w:val="99"/>
    <w:semiHidden/>
    <w:pPr>
      <w:ind w:left="660"/>
      <w:jc w:val="left"/>
    </w:pPr>
    <w:rPr>
      <w:sz w:val="18"/>
      <w:szCs w:val="18"/>
    </w:rPr>
  </w:style>
  <w:style w:type="paragraph" w:styleId="TOC5">
    <w:name w:val="toc 5"/>
    <w:basedOn w:val="Normal"/>
    <w:next w:val="Normal"/>
    <w:autoRedefine/>
    <w:uiPriority w:val="99"/>
    <w:semiHidden/>
    <w:pPr>
      <w:ind w:left="880"/>
      <w:jc w:val="left"/>
    </w:pPr>
    <w:rPr>
      <w:sz w:val="18"/>
      <w:szCs w:val="18"/>
    </w:rPr>
  </w:style>
  <w:style w:type="paragraph" w:styleId="TOC6">
    <w:name w:val="toc 6"/>
    <w:basedOn w:val="Normal"/>
    <w:next w:val="Normal"/>
    <w:autoRedefine/>
    <w:uiPriority w:val="99"/>
    <w:semiHidden/>
    <w:pPr>
      <w:ind w:left="1100"/>
      <w:jc w:val="left"/>
    </w:pPr>
    <w:rPr>
      <w:sz w:val="18"/>
      <w:szCs w:val="18"/>
    </w:rPr>
  </w:style>
  <w:style w:type="paragraph" w:styleId="TOC7">
    <w:name w:val="toc 7"/>
    <w:basedOn w:val="Normal"/>
    <w:next w:val="Normal"/>
    <w:autoRedefine/>
    <w:uiPriority w:val="99"/>
    <w:semiHidden/>
    <w:pPr>
      <w:ind w:left="1320"/>
      <w:jc w:val="left"/>
    </w:pPr>
    <w:rPr>
      <w:sz w:val="18"/>
      <w:szCs w:val="18"/>
    </w:rPr>
  </w:style>
  <w:style w:type="paragraph" w:styleId="TOC8">
    <w:name w:val="toc 8"/>
    <w:basedOn w:val="Normal"/>
    <w:next w:val="Normal"/>
    <w:autoRedefine/>
    <w:uiPriority w:val="99"/>
    <w:semiHidden/>
    <w:pPr>
      <w:ind w:left="1540"/>
      <w:jc w:val="left"/>
    </w:pPr>
    <w:rPr>
      <w:sz w:val="18"/>
      <w:szCs w:val="18"/>
    </w:rPr>
  </w:style>
  <w:style w:type="paragraph" w:styleId="TOC9">
    <w:name w:val="toc 9"/>
    <w:basedOn w:val="Normal"/>
    <w:next w:val="Normal"/>
    <w:autoRedefine/>
    <w:uiPriority w:val="99"/>
    <w:semiHidden/>
    <w:pPr>
      <w:ind w:left="1760"/>
      <w:jc w:val="left"/>
    </w:pPr>
    <w:rPr>
      <w:sz w:val="18"/>
      <w:szCs w:val="18"/>
    </w:rPr>
  </w:style>
  <w:style w:type="paragraph" w:styleId="Footer">
    <w:name w:val="footer"/>
    <w:basedOn w:val="Normal"/>
    <w:link w:val="FooterChar"/>
    <w:uiPriority w:val="99"/>
    <w:semiHidden/>
    <w:pPr>
      <w:tabs>
        <w:tab w:val="center" w:pos="4320"/>
        <w:tab w:val="right" w:pos="8640"/>
      </w:tabs>
    </w:pPr>
  </w:style>
  <w:style w:type="character" w:customStyle="1" w:styleId="FooterChar">
    <w:name w:val="Footer Char"/>
    <w:basedOn w:val="DefaultParagraphFont"/>
    <w:link w:val="Footer"/>
    <w:uiPriority w:val="99"/>
    <w:semiHidden/>
    <w:rsid w:val="00311AC3"/>
    <w:rPr>
      <w:rFonts w:ascii="Georgia" w:hAnsi="Georgia"/>
      <w:szCs w:val="24"/>
    </w:rPr>
  </w:style>
  <w:style w:type="character" w:styleId="PageNumber">
    <w:name w:val="page number"/>
    <w:basedOn w:val="DefaultParagraphFont"/>
    <w:uiPriority w:val="99"/>
    <w:semiHidden/>
    <w:rPr>
      <w:rFonts w:cs="Times New Roman"/>
    </w:rPr>
  </w:style>
  <w:style w:type="paragraph" w:styleId="Bibliography">
    <w:name w:val="Bibliography"/>
    <w:basedOn w:val="Normal"/>
    <w:next w:val="Normal"/>
    <w:uiPriority w:val="99"/>
  </w:style>
  <w:style w:type="character" w:styleId="CommentReference">
    <w:name w:val="annotation reference"/>
    <w:basedOn w:val="DefaultParagraphFont"/>
    <w:uiPriority w:val="99"/>
    <w:semiHidden/>
    <w:rPr>
      <w:rFonts w:cs="Times New Roman"/>
      <w:sz w:val="16"/>
    </w:rPr>
  </w:style>
  <w:style w:type="paragraph" w:styleId="Caption">
    <w:name w:val="caption"/>
    <w:basedOn w:val="Normal"/>
    <w:next w:val="Normal"/>
    <w:uiPriority w:val="99"/>
    <w:qFormat/>
    <w:pPr>
      <w:spacing w:before="120" w:after="120"/>
    </w:pPr>
    <w:rPr>
      <w:b/>
      <w:bCs/>
      <w:sz w:val="20"/>
    </w:rPr>
  </w:style>
  <w:style w:type="paragraph" w:styleId="TableofFigures">
    <w:name w:val="table of figures"/>
    <w:basedOn w:val="Normal"/>
    <w:next w:val="Normal"/>
    <w:uiPriority w:val="99"/>
    <w:pPr>
      <w:ind w:left="440" w:hanging="440"/>
    </w:pPr>
  </w:style>
  <w:style w:type="paragraph" w:styleId="BalloonText">
    <w:name w:val="Balloon Text"/>
    <w:basedOn w:val="Normal"/>
    <w:link w:val="BalloonTextChar"/>
    <w:uiPriority w:val="99"/>
    <w:semiHidden/>
    <w:pPr>
      <w:spacing w:line="240" w:lineRule="auto"/>
    </w:pPr>
    <w:rPr>
      <w:rFonts w:ascii="Tahoma" w:hAnsi="Tahoma" w:cs="Courier"/>
      <w:sz w:val="16"/>
      <w:szCs w:val="16"/>
    </w:rPr>
  </w:style>
  <w:style w:type="character" w:customStyle="1" w:styleId="BalloonTextChar">
    <w:name w:val="Balloon Text Char"/>
    <w:basedOn w:val="DefaultParagraphFont"/>
    <w:link w:val="BalloonText"/>
    <w:uiPriority w:val="99"/>
    <w:semiHidden/>
    <w:rPr>
      <w:rFonts w:ascii="Tahoma" w:hAnsi="Tahoma"/>
      <w:sz w:val="16"/>
    </w:rPr>
  </w:style>
  <w:style w:type="character" w:customStyle="1" w:styleId="highlightedsearchterm">
    <w:name w:val="highlightedsearchterm"/>
    <w:basedOn w:val="DefaultParagraphFont"/>
    <w:uiPriority w:val="99"/>
    <w:rPr>
      <w:rFonts w:cs="Times New Roman"/>
    </w:rPr>
  </w:style>
  <w:style w:type="character" w:styleId="Strong">
    <w:name w:val="Strong"/>
    <w:basedOn w:val="DefaultParagraphFont"/>
    <w:uiPriority w:val="99"/>
    <w:qFormat/>
    <w:rPr>
      <w:rFonts w:cs="Times New Roman"/>
      <w:b/>
    </w:rPr>
  </w:style>
  <w:style w:type="paragraph" w:styleId="ListParagraph">
    <w:name w:val="List Paragraph"/>
    <w:basedOn w:val="Normal"/>
    <w:uiPriority w:val="99"/>
    <w:qFormat/>
    <w:pPr>
      <w:spacing w:after="200" w:line="276" w:lineRule="auto"/>
      <w:ind w:left="720"/>
      <w:contextualSpacing/>
      <w:jc w:val="left"/>
    </w:pPr>
    <w:rPr>
      <w:rFonts w:ascii="Calibri" w:eastAsia="Times New Roman" w:hAnsi="Calibri"/>
      <w:szCs w:val="22"/>
    </w:rPr>
  </w:style>
  <w:style w:type="character" w:styleId="FootnoteReference">
    <w:name w:val="foot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rPr>
      <w:sz w:val="20"/>
    </w:rPr>
  </w:style>
  <w:style w:type="character" w:customStyle="1" w:styleId="CommentTextChar">
    <w:name w:val="Comment Text Char"/>
    <w:basedOn w:val="DefaultParagraphFont"/>
    <w:link w:val="CommentText"/>
    <w:uiPriority w:val="99"/>
    <w:semiHidden/>
    <w:rPr>
      <w:rFonts w:ascii="Georgia" w:hAnsi="Georgia"/>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rPr>
      <w:b/>
    </w:rPr>
  </w:style>
  <w:style w:type="character" w:customStyle="1" w:styleId="apple-converted-space">
    <w:name w:val="apple-converted-space"/>
    <w:basedOn w:val="DefaultParagraphFont"/>
    <w:uiPriority w:val="99"/>
    <w:rPr>
      <w:rFonts w:cs="Times New Roman"/>
    </w:rPr>
  </w:style>
  <w:style w:type="table" w:styleId="TableGrid">
    <w:name w:val="Table Grid"/>
    <w:basedOn w:val="TableNormal"/>
    <w:uiPriority w:val="99"/>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uiPriority w:val="99"/>
    <w:semiHidden/>
    <w:pPr>
      <w:spacing w:line="240" w:lineRule="auto"/>
      <w:jc w:val="left"/>
    </w:pPr>
    <w:rPr>
      <w:rFonts w:ascii="Calibri" w:hAnsi="Calibri"/>
      <w:sz w:val="21"/>
      <w:szCs w:val="21"/>
    </w:rPr>
  </w:style>
  <w:style w:type="character" w:customStyle="1" w:styleId="PlainTextChar">
    <w:name w:val="Plain Text Char"/>
    <w:basedOn w:val="DefaultParagraphFont"/>
    <w:link w:val="PlainText"/>
    <w:uiPriority w:val="99"/>
    <w:semiHidden/>
    <w:locked/>
    <w:rPr>
      <w:rFonts w:ascii="Calibri" w:eastAsia="Times New Roman" w:hAnsi="Calibri"/>
      <w:sz w:val="21"/>
    </w:rPr>
  </w:style>
  <w:style w:type="paragraph" w:customStyle="1" w:styleId="Default">
    <w:name w:val="Default"/>
    <w:uiPriority w:val="99"/>
    <w:pPr>
      <w:widowControl w:val="0"/>
      <w:autoSpaceDE w:val="0"/>
      <w:autoSpaceDN w:val="0"/>
      <w:adjustRightInd w:val="0"/>
    </w:pPr>
    <w:rPr>
      <w:rFonts w:ascii="Georgia" w:hAnsi="Georgia" w:cs="Georgia"/>
      <w:color w:val="000000"/>
      <w:sz w:val="24"/>
      <w:szCs w:val="24"/>
    </w:rPr>
  </w:style>
</w:styles>
</file>

<file path=word/webSettings.xml><?xml version="1.0" encoding="utf-8"?>
<w:webSettings xmlns:r="http://schemas.openxmlformats.org/officeDocument/2006/relationships" xmlns:w="http://schemas.openxmlformats.org/wordprocessingml/2006/main">
  <w:divs>
    <w:div w:id="1873810341">
      <w:marLeft w:val="0"/>
      <w:marRight w:val="0"/>
      <w:marTop w:val="0"/>
      <w:marBottom w:val="0"/>
      <w:divBdr>
        <w:top w:val="none" w:sz="0" w:space="0" w:color="auto"/>
        <w:left w:val="none" w:sz="0" w:space="0" w:color="auto"/>
        <w:bottom w:val="none" w:sz="0" w:space="0" w:color="auto"/>
        <w:right w:val="none" w:sz="0" w:space="0" w:color="auto"/>
      </w:divBdr>
    </w:div>
    <w:div w:id="1873810342">
      <w:marLeft w:val="0"/>
      <w:marRight w:val="0"/>
      <w:marTop w:val="0"/>
      <w:marBottom w:val="0"/>
      <w:divBdr>
        <w:top w:val="none" w:sz="0" w:space="0" w:color="auto"/>
        <w:left w:val="none" w:sz="0" w:space="0" w:color="auto"/>
        <w:bottom w:val="none" w:sz="0" w:space="0" w:color="auto"/>
        <w:right w:val="none" w:sz="0" w:space="0" w:color="auto"/>
      </w:divBdr>
    </w:div>
    <w:div w:id="1873810343">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10.xml"/><Relationship Id="rId5" Type="http://schemas.openxmlformats.org/officeDocument/2006/relationships/footnotes" Target="footnotes.xml"/><Relationship Id="rId15" Type="http://schemas.openxmlformats.org/officeDocument/2006/relationships/hyperlink" Target="https://simtk.org/svn/rnatoolbox" TargetMode="External"/><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20</Pages>
  <Words>2219</Words>
  <Characters>12652</Characters>
  <Application>Microsoft Office Outlook</Application>
  <DocSecurity>0</DocSecurity>
  <Lines>0</Lines>
  <Paragraphs>0</Paragraphs>
  <ScaleCrop>false</ScaleCrop>
  <Company>Viewfarm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David Delp</dc:creator>
  <cp:keywords/>
  <dc:description/>
  <cp:lastModifiedBy>Administrator</cp:lastModifiedBy>
  <cp:revision>2</cp:revision>
  <cp:lastPrinted>2013-06-12T14:01:00Z</cp:lastPrinted>
  <dcterms:created xsi:type="dcterms:W3CDTF">2013-07-18T13:33:00Z</dcterms:created>
  <dcterms:modified xsi:type="dcterms:W3CDTF">2013-07-18T13:33:00Z</dcterms:modified>
</cp:coreProperties>
</file>